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15803" w14:textId="0A102A23" w:rsidR="00A10484" w:rsidRDefault="00B559F4">
      <w:pPr>
        <w:pStyle w:val="Title"/>
      </w:pPr>
      <w:r>
        <w:t>CSC4</w:t>
      </w:r>
      <w:r w:rsidR="009E07C6">
        <w:t>43 Assignment 1 Report</w:t>
      </w:r>
    </w:p>
    <w:p w14:paraId="4216DD6F" w14:textId="77777777" w:rsidR="00A21AB2" w:rsidRDefault="00A21AB2">
      <w:pPr>
        <w:pStyle w:val="Title"/>
      </w:pPr>
    </w:p>
    <w:p w14:paraId="479D966E" w14:textId="3DEDD734" w:rsidR="00A21AB2" w:rsidRDefault="00A21AB2">
      <w:pPr>
        <w:pStyle w:val="Title"/>
      </w:pPr>
      <w:r>
        <w:t>Part1:</w:t>
      </w:r>
    </w:p>
    <w:p w14:paraId="4BAA0F34" w14:textId="77777777" w:rsidR="00855982" w:rsidRPr="00855982" w:rsidRDefault="009E07C6" w:rsidP="00855982">
      <w:pPr>
        <w:pStyle w:val="Heading1"/>
      </w:pPr>
      <w:r>
        <w:t>Experiment 1: optimal block size</w:t>
      </w:r>
    </w:p>
    <w:p w14:paraId="56162CDC" w14:textId="77777777" w:rsidR="009E07C6" w:rsidRDefault="009E07C6" w:rsidP="009E07C6">
      <w:pPr>
        <w:jc w:val="both"/>
      </w:pPr>
      <w:r>
        <w:t xml:space="preserve">The optimal block size according to our experiment on </w:t>
      </w:r>
      <w:r w:rsidRPr="009E07C6">
        <w:rPr>
          <w:i/>
        </w:rPr>
        <w:t>write_blocks_seq</w:t>
      </w:r>
      <w:r>
        <w:t xml:space="preserve"> is 2MB. It does not correspond to the system disk block size which is 4096. Block size of 4MB did not perform better than 2MB. The performance increases as block size increases from 512B to 2MB (except for 8KB), and decreases as block size increases from 2MB to 4MB. This is because the larger the block size, the fewer I/Os are needed to write the file. The reason why 2MB block size has better performance than 4MB block size is probably the time to write larger buffer size increases more than the time of reduced I/Os.</w:t>
      </w:r>
    </w:p>
    <w:p w14:paraId="2BC3DC86" w14:textId="77777777" w:rsidR="009E07C6" w:rsidRDefault="009E07C6" w:rsidP="009E07C6">
      <w:pPr>
        <w:jc w:val="both"/>
      </w:pPr>
      <w:r w:rsidRPr="009E07C6">
        <w:rPr>
          <w:i/>
        </w:rPr>
        <w:t>write_blocks_seq</w:t>
      </w:r>
      <w:r>
        <w:t xml:space="preserve"> is more efficient than </w:t>
      </w:r>
      <w:r w:rsidRPr="009E07C6">
        <w:rPr>
          <w:i/>
        </w:rPr>
        <w:t>write_lines</w:t>
      </w:r>
      <w:r>
        <w:t xml:space="preserve">, because </w:t>
      </w:r>
      <w:r w:rsidRPr="009E07C6">
        <w:rPr>
          <w:i/>
        </w:rPr>
        <w:t>write_lines</w:t>
      </w:r>
      <w:r>
        <w:t xml:space="preserve"> are doing disk I/Os for each line whereas write_blocks_seq are doing disk I/Os for each block. Therefore, </w:t>
      </w:r>
      <w:r w:rsidRPr="009E07C6">
        <w:rPr>
          <w:i/>
        </w:rPr>
        <w:t>write_blocks_seq</w:t>
      </w:r>
      <w:r>
        <w:t xml:space="preserve"> has less disk I/Os and has better performance.</w:t>
      </w:r>
    </w:p>
    <w:p w14:paraId="13EFCA0A" w14:textId="77777777" w:rsidR="002C6864" w:rsidRDefault="002C6864" w:rsidP="009E07C6">
      <w:pPr>
        <w:jc w:val="both"/>
      </w:pPr>
      <w:r>
        <w:t>Please see the plot below.</w:t>
      </w:r>
    </w:p>
    <w:p w14:paraId="71268E70" w14:textId="77777777" w:rsidR="002C6864" w:rsidRDefault="002C6864" w:rsidP="009E07C6">
      <w:pPr>
        <w:jc w:val="both"/>
      </w:pPr>
      <w:r>
        <w:rPr>
          <w:noProof/>
        </w:rPr>
        <w:drawing>
          <wp:inline distT="0" distB="0" distL="0" distR="0" wp14:anchorId="3AD37FDD" wp14:editId="5EDD2457">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_block_seq.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6F33505A" w14:textId="77777777" w:rsidR="009E07C6" w:rsidRPr="00855982" w:rsidRDefault="009E07C6" w:rsidP="009E07C6">
      <w:pPr>
        <w:pStyle w:val="Heading1"/>
      </w:pPr>
      <w:r>
        <w:t>Experiment 2: sequential vs. random read rate</w:t>
      </w:r>
    </w:p>
    <w:p w14:paraId="1E9E7BAB" w14:textId="77777777" w:rsidR="00E01E68" w:rsidRDefault="00E01E68" w:rsidP="009E07C6">
      <w:pPr>
        <w:jc w:val="both"/>
        <w:rPr>
          <w:i/>
        </w:rPr>
      </w:pPr>
      <w:r w:rsidRPr="00E01E68">
        <w:rPr>
          <w:i/>
        </w:rPr>
        <w:t>Note: We performed the following experiments using SSD on CDF with block size 2MB.</w:t>
      </w:r>
    </w:p>
    <w:p w14:paraId="40FB030C" w14:textId="77777777" w:rsidR="000F619B" w:rsidRPr="000F619B" w:rsidRDefault="000F619B" w:rsidP="009E07C6">
      <w:pPr>
        <w:jc w:val="both"/>
        <w:rPr>
          <w:rFonts w:eastAsia="MS Mincho"/>
          <w:u w:val="single"/>
        </w:rPr>
      </w:pPr>
      <w:r w:rsidRPr="000F619B">
        <w:rPr>
          <w:u w:val="single"/>
        </w:rPr>
        <w:lastRenderedPageBreak/>
        <w:t>D</w:t>
      </w:r>
      <w:r w:rsidRPr="000F619B">
        <w:rPr>
          <w:rFonts w:hint="eastAsia"/>
          <w:u w:val="single"/>
        </w:rPr>
        <w:t xml:space="preserve">atabase output: Average follows = </w:t>
      </w:r>
      <w:r w:rsidRPr="000F619B">
        <w:rPr>
          <w:u w:val="single"/>
        </w:rPr>
        <w:t>9.731726, Maximum follows = 214381.</w:t>
      </w:r>
    </w:p>
    <w:p w14:paraId="78B0B87A" w14:textId="77777777" w:rsidR="009E07C6" w:rsidRDefault="009E07C6" w:rsidP="009E07C6">
      <w:pPr>
        <w:jc w:val="both"/>
      </w:pPr>
      <w:r>
        <w:t>We</w:t>
      </w:r>
      <w:r w:rsidRPr="009E07C6">
        <w:t xml:space="preserve"> use</w:t>
      </w:r>
      <w:r>
        <w:t>d</w:t>
      </w:r>
      <w:r w:rsidRPr="009E07C6">
        <w:t xml:space="preserve"> Solid State Disk as </w:t>
      </w:r>
      <w:r>
        <w:t xml:space="preserve">the </w:t>
      </w:r>
      <w:r w:rsidRPr="009E07C6">
        <w:t>secondary storage, it has a sequential read rate of 1930 MB/s</w:t>
      </w:r>
      <w:r>
        <w:t>. The</w:t>
      </w:r>
      <w:r w:rsidRPr="009E07C6">
        <w:t xml:space="preserve"> RAM has a sequential read rate of 2520 MB/s. The ratio rate between SSD and RAM in our experiment is 1930/2520 =</w:t>
      </w:r>
      <w:r>
        <w:t xml:space="preserve"> </w:t>
      </w:r>
      <w:r w:rsidRPr="009E07C6">
        <w:t>0.766, but the ratio discussed in class is 42/358 = 0.11. Our test result does not correspond to the ratio discussed in class. They both show</w:t>
      </w:r>
      <w:r>
        <w:t>ed RAM having</w:t>
      </w:r>
      <w:r w:rsidRPr="009E07C6">
        <w:t xml:space="preserve"> a faster read rate than SSD, but the discussed ratio is much lower than ours. We think </w:t>
      </w:r>
      <w:r>
        <w:t xml:space="preserve">that </w:t>
      </w:r>
      <w:r w:rsidRPr="009E07C6">
        <w:t>query is one of the reason caused the difference. We implement</w:t>
      </w:r>
      <w:r>
        <w:t>ed</w:t>
      </w:r>
      <w:r w:rsidRPr="009E07C6">
        <w:t xml:space="preserve"> a query in the program of testing RAM and SSD to read records from buffer,</w:t>
      </w:r>
      <w:r>
        <w:t xml:space="preserve"> so the running time of query was</w:t>
      </w:r>
      <w:r w:rsidRPr="009E07C6">
        <w:t xml:space="preserve"> an overhead while testing reading speed. The other problem is that we only tested 5 times for each experiment. We may need more tests to get a more accurate result.</w:t>
      </w:r>
    </w:p>
    <w:p w14:paraId="2EA20759" w14:textId="77777777" w:rsidR="00E01E68" w:rsidRDefault="00125D26" w:rsidP="009E07C6">
      <w:pPr>
        <w:jc w:val="both"/>
      </w:pPr>
      <w:r w:rsidRPr="00125D26">
        <w:t>The random read program for RAM (</w:t>
      </w:r>
      <w:r w:rsidRPr="00125D26">
        <w:rPr>
          <w:i/>
        </w:rPr>
        <w:t>read_ram_rand</w:t>
      </w:r>
      <w:r w:rsidRPr="00125D26">
        <w:t>) has the highest read rate around 2803 MB/s, while average for sequential read for RAM (</w:t>
      </w:r>
      <w:r w:rsidRPr="00125D26">
        <w:rPr>
          <w:i/>
        </w:rPr>
        <w:t>read_ram_seq</w:t>
      </w:r>
      <w:r w:rsidRPr="00125D26">
        <w:t xml:space="preserve">) is about 2521 MB/s. The query program in read_ram_seq takes more time because of extra executing time of query. Therefore, the read_ram_seq should have the highest read rate without query. </w:t>
      </w:r>
      <w:r>
        <w:t xml:space="preserve"> </w:t>
      </w:r>
      <w:r w:rsidR="00AF2E6B">
        <w:rPr>
          <w:i/>
        </w:rPr>
        <w:t>r</w:t>
      </w:r>
      <w:r w:rsidRPr="00125D26">
        <w:rPr>
          <w:i/>
        </w:rPr>
        <w:t>ead_blocks_seq</w:t>
      </w:r>
      <w:r w:rsidRPr="00125D26">
        <w:t xml:space="preserve"> and </w:t>
      </w:r>
      <w:r w:rsidRPr="00125D26">
        <w:rPr>
          <w:i/>
        </w:rPr>
        <w:t>read_blocks_ram</w:t>
      </w:r>
      <w:r w:rsidRPr="00125D26">
        <w:t xml:space="preserve"> have a rate</w:t>
      </w:r>
      <w:r>
        <w:t xml:space="preserve"> of</w:t>
      </w:r>
      <w:r w:rsidRPr="00125D26">
        <w:t xml:space="preserve"> 1927 MB/s and 513 MB/s separately. In SSD, sequential read take much less time than random read. In Addition, read_ram_seq has lower read rate than read_ram_rand because of query execution. RAM always takes less time to read both randomly and sequentially than SSD. In summary, we say RAM should have faster read speed than SSD, and also sequential read take less time than random read.</w:t>
      </w:r>
    </w:p>
    <w:p w14:paraId="1900B1E2" w14:textId="77777777" w:rsidR="00E01E68" w:rsidRDefault="00E01E68" w:rsidP="009E07C6">
      <w:pPr>
        <w:jc w:val="both"/>
      </w:pPr>
      <w:r>
        <w:t>Please see the performance results on all different types of reads and writes below:</w:t>
      </w:r>
    </w:p>
    <w:p w14:paraId="4AB4E8B1" w14:textId="77777777" w:rsidR="00E01E68" w:rsidRPr="00855982" w:rsidRDefault="00AF2E6B" w:rsidP="009E07C6">
      <w:pPr>
        <w:jc w:val="both"/>
      </w:pPr>
      <w:r>
        <w:rPr>
          <w:noProof/>
        </w:rPr>
        <w:drawing>
          <wp:inline distT="0" distB="0" distL="0" distR="0" wp14:anchorId="64C7FC63" wp14:editId="672A598C">
            <wp:extent cx="5943600" cy="32677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FB3FB" w14:textId="77777777" w:rsidR="009E07C6" w:rsidRPr="00855982" w:rsidRDefault="009E07C6" w:rsidP="009E07C6">
      <w:pPr>
        <w:pStyle w:val="Heading1"/>
      </w:pPr>
      <w:r>
        <w:t>Experiment 3: sequential vs. random write rate</w:t>
      </w:r>
    </w:p>
    <w:p w14:paraId="21B86A52" w14:textId="77777777" w:rsidR="009E07C6" w:rsidRDefault="00454B0D" w:rsidP="00855982">
      <w:r w:rsidRPr="00454B0D">
        <w:t>In conclusion, we have learned that comparing to RAM, disk I/O operations are more expensive. Sequential reads and writes are more efficient than random reads and writes. In order to improve performance, we should consider fewer disk I/Os, reduce seek and rotation delays using sequential disk access instead of random disk access.</w:t>
      </w:r>
    </w:p>
    <w:p w14:paraId="6973407B" w14:textId="77777777" w:rsidR="00365FEE" w:rsidRDefault="00365FEE" w:rsidP="00855982"/>
    <w:p w14:paraId="37216DEA" w14:textId="77777777" w:rsidR="00161B6F" w:rsidRDefault="00161B6F" w:rsidP="00855982"/>
    <w:p w14:paraId="18827A69" w14:textId="77777777" w:rsidR="00161B6F" w:rsidRDefault="00161B6F" w:rsidP="00855982"/>
    <w:p w14:paraId="319D0AA6" w14:textId="77777777" w:rsidR="00E16C26" w:rsidRDefault="00E16C26" w:rsidP="00855982"/>
    <w:p w14:paraId="667E83D1" w14:textId="77777777" w:rsidR="00E16C26" w:rsidRDefault="00E16C26" w:rsidP="00855982"/>
    <w:p w14:paraId="1E93C47E" w14:textId="77777777" w:rsidR="00E16C26" w:rsidRDefault="00E16C26" w:rsidP="00855982"/>
    <w:p w14:paraId="25E5C7E7" w14:textId="77777777" w:rsidR="00E16C26" w:rsidRDefault="00E16C26" w:rsidP="00855982"/>
    <w:p w14:paraId="7B32B03F" w14:textId="77777777" w:rsidR="00E16C26" w:rsidRDefault="00E16C26" w:rsidP="00855982"/>
    <w:p w14:paraId="62A05E17" w14:textId="77777777" w:rsidR="00E16C26" w:rsidRDefault="00E16C26" w:rsidP="00855982"/>
    <w:p w14:paraId="3D468647" w14:textId="77777777" w:rsidR="00E16C26" w:rsidRDefault="00E16C26" w:rsidP="00855982"/>
    <w:p w14:paraId="559A172D" w14:textId="77777777" w:rsidR="00E16C26" w:rsidRDefault="00E16C26" w:rsidP="00855982"/>
    <w:p w14:paraId="1377FAD5" w14:textId="77777777" w:rsidR="00E16C26" w:rsidRDefault="00E16C26" w:rsidP="00855982"/>
    <w:p w14:paraId="7CDE7CEA" w14:textId="77777777" w:rsidR="00E16C26" w:rsidRDefault="00E16C26" w:rsidP="00855982"/>
    <w:p w14:paraId="7E6B1E68" w14:textId="77777777" w:rsidR="00E16C26" w:rsidRDefault="00E16C26" w:rsidP="00855982"/>
    <w:p w14:paraId="6E7A704B" w14:textId="77777777" w:rsidR="00E16C26" w:rsidRDefault="00E16C26" w:rsidP="00855982"/>
    <w:p w14:paraId="6A32D877" w14:textId="77777777" w:rsidR="00E16C26" w:rsidRDefault="00E16C26" w:rsidP="00855982"/>
    <w:p w14:paraId="3BA74ABC" w14:textId="77777777" w:rsidR="00E16C26" w:rsidRDefault="00E16C26" w:rsidP="00855982"/>
    <w:p w14:paraId="1BEAF1A8" w14:textId="77777777" w:rsidR="00E16C26" w:rsidRDefault="00E16C26" w:rsidP="00855982"/>
    <w:p w14:paraId="1F4567F7" w14:textId="77777777" w:rsidR="00E16C26" w:rsidRDefault="00E16C26" w:rsidP="00855982"/>
    <w:p w14:paraId="44B22F78" w14:textId="77777777" w:rsidR="00E16C26" w:rsidRDefault="00E16C26" w:rsidP="00855982"/>
    <w:p w14:paraId="02D3E60A" w14:textId="77777777" w:rsidR="00E16C26" w:rsidRDefault="00E16C26" w:rsidP="00855982"/>
    <w:p w14:paraId="162CC023" w14:textId="77777777" w:rsidR="00E16C26" w:rsidRDefault="00E16C26" w:rsidP="00855982"/>
    <w:p w14:paraId="4DD3C287" w14:textId="77777777" w:rsidR="00E16C26" w:rsidRDefault="00E16C26" w:rsidP="00855982"/>
    <w:p w14:paraId="48B2F0BD" w14:textId="53B61E68" w:rsidR="005B1410" w:rsidRDefault="005B1410" w:rsidP="005B1410">
      <w:pPr>
        <w:pStyle w:val="Title"/>
      </w:pPr>
      <w:r>
        <w:t>Part2:</w:t>
      </w:r>
    </w:p>
    <w:p w14:paraId="40F65DC8" w14:textId="297365D5" w:rsidR="001277AE" w:rsidRPr="00855982" w:rsidRDefault="009A62B9" w:rsidP="001277AE">
      <w:pPr>
        <w:pStyle w:val="Heading1"/>
        <w:rPr>
          <w:lang w:eastAsia="zh-CN"/>
        </w:rPr>
      </w:pPr>
      <w:r>
        <w:t xml:space="preserve">Experiment: </w:t>
      </w:r>
    </w:p>
    <w:p w14:paraId="42B9BFDA" w14:textId="77777777" w:rsidR="008C60D3" w:rsidRDefault="008C60D3" w:rsidP="008C60D3">
      <w:pPr>
        <w:rPr>
          <w:rFonts w:ascii="Trebuchet MS" w:eastAsia="Times New Roman" w:hAnsi="Trebuchet MS"/>
          <w:b/>
          <w:bCs/>
          <w:color w:val="666666"/>
          <w:sz w:val="20"/>
          <w:szCs w:val="20"/>
          <w:shd w:val="clear" w:color="auto" w:fill="FFFFFF"/>
        </w:rPr>
      </w:pPr>
    </w:p>
    <w:p w14:paraId="42A85905" w14:textId="4B165660" w:rsidR="008C60D3" w:rsidRDefault="008C60D3" w:rsidP="008C60D3">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 xml:space="preserve">Test result for </w:t>
      </w:r>
      <w:r w:rsidR="009C08FC">
        <w:rPr>
          <w:rFonts w:ascii="Trebuchet MS" w:eastAsia="Times New Roman" w:hAnsi="Trebuchet MS"/>
          <w:b/>
          <w:bCs/>
          <w:color w:val="666666"/>
          <w:sz w:val="20"/>
          <w:szCs w:val="20"/>
          <w:shd w:val="clear" w:color="auto" w:fill="FFFFFF"/>
        </w:rPr>
        <w:t>2PMMS</w:t>
      </w:r>
      <w:r w:rsidR="00F84B76">
        <w:rPr>
          <w:rFonts w:ascii="Trebuchet MS" w:eastAsia="Times New Roman" w:hAnsi="Trebuchet MS"/>
          <w:b/>
          <w:bCs/>
          <w:color w:val="666666"/>
          <w:sz w:val="20"/>
          <w:szCs w:val="20"/>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8C60D3" w14:paraId="0C2A6904" w14:textId="77777777" w:rsidTr="00D17D9C">
        <w:trPr>
          <w:trHeight w:val="256"/>
        </w:trPr>
        <w:tc>
          <w:tcPr>
            <w:tcW w:w="3116" w:type="dxa"/>
          </w:tcPr>
          <w:p w14:paraId="4F6BF027"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Memory size (MB)</w:t>
            </w:r>
          </w:p>
        </w:tc>
        <w:tc>
          <w:tcPr>
            <w:tcW w:w="3117" w:type="dxa"/>
          </w:tcPr>
          <w:p w14:paraId="7AE8F21D"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Elapsed time(m:ss)</w:t>
            </w:r>
          </w:p>
        </w:tc>
        <w:tc>
          <w:tcPr>
            <w:tcW w:w="3117" w:type="dxa"/>
          </w:tcPr>
          <w:p w14:paraId="559D3C98"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Maximum resident set size(KB)</w:t>
            </w:r>
          </w:p>
        </w:tc>
      </w:tr>
      <w:tr w:rsidR="008C60D3" w14:paraId="4C4AF305" w14:textId="77777777" w:rsidTr="00D17D9C">
        <w:tc>
          <w:tcPr>
            <w:tcW w:w="3116" w:type="dxa"/>
          </w:tcPr>
          <w:p w14:paraId="520B711B"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200</w:t>
            </w:r>
          </w:p>
        </w:tc>
        <w:tc>
          <w:tcPr>
            <w:tcW w:w="3117" w:type="dxa"/>
          </w:tcPr>
          <w:p w14:paraId="1BFEEA8F"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38.19</w:t>
            </w:r>
          </w:p>
        </w:tc>
        <w:tc>
          <w:tcPr>
            <w:tcW w:w="3117" w:type="dxa"/>
          </w:tcPr>
          <w:p w14:paraId="1D7929F2"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206224</w:t>
            </w:r>
          </w:p>
        </w:tc>
      </w:tr>
      <w:tr w:rsidR="008C60D3" w14:paraId="785F69B8" w14:textId="77777777" w:rsidTr="00D17D9C">
        <w:trPr>
          <w:trHeight w:val="297"/>
        </w:trPr>
        <w:tc>
          <w:tcPr>
            <w:tcW w:w="3116" w:type="dxa"/>
          </w:tcPr>
          <w:p w14:paraId="7259D2F1"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100</w:t>
            </w:r>
          </w:p>
        </w:tc>
        <w:tc>
          <w:tcPr>
            <w:tcW w:w="3117" w:type="dxa"/>
          </w:tcPr>
          <w:p w14:paraId="7AFE565E"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46.29</w:t>
            </w:r>
          </w:p>
        </w:tc>
        <w:tc>
          <w:tcPr>
            <w:tcW w:w="3117" w:type="dxa"/>
          </w:tcPr>
          <w:p w14:paraId="0A4446DE" w14:textId="77777777" w:rsidR="008C60D3" w:rsidRDefault="008C60D3" w:rsidP="00D17D9C">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103920</w:t>
            </w:r>
          </w:p>
        </w:tc>
      </w:tr>
      <w:tr w:rsidR="008C60D3" w14:paraId="3705A430" w14:textId="77777777" w:rsidTr="00D17D9C">
        <w:tc>
          <w:tcPr>
            <w:tcW w:w="3116" w:type="dxa"/>
          </w:tcPr>
          <w:p w14:paraId="7F67A516"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50</w:t>
            </w:r>
          </w:p>
        </w:tc>
        <w:tc>
          <w:tcPr>
            <w:tcW w:w="3117" w:type="dxa"/>
          </w:tcPr>
          <w:p w14:paraId="463536E7"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30.16</w:t>
            </w:r>
          </w:p>
        </w:tc>
        <w:tc>
          <w:tcPr>
            <w:tcW w:w="3117" w:type="dxa"/>
          </w:tcPr>
          <w:p w14:paraId="028803C7"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50708</w:t>
            </w:r>
          </w:p>
        </w:tc>
      </w:tr>
      <w:tr w:rsidR="008C60D3" w14:paraId="0FC3B45E" w14:textId="77777777" w:rsidTr="00D17D9C">
        <w:tc>
          <w:tcPr>
            <w:tcW w:w="3116" w:type="dxa"/>
          </w:tcPr>
          <w:p w14:paraId="6E78966F"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25</w:t>
            </w:r>
          </w:p>
        </w:tc>
        <w:tc>
          <w:tcPr>
            <w:tcW w:w="3117" w:type="dxa"/>
          </w:tcPr>
          <w:p w14:paraId="23301EBB"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22.88</w:t>
            </w:r>
          </w:p>
        </w:tc>
        <w:tc>
          <w:tcPr>
            <w:tcW w:w="3117" w:type="dxa"/>
          </w:tcPr>
          <w:p w14:paraId="0817AFE6"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26136</w:t>
            </w:r>
          </w:p>
        </w:tc>
      </w:tr>
      <w:tr w:rsidR="008C60D3" w14:paraId="6E8B24A0" w14:textId="77777777" w:rsidTr="00D17D9C">
        <w:tc>
          <w:tcPr>
            <w:tcW w:w="3116" w:type="dxa"/>
          </w:tcPr>
          <w:p w14:paraId="61EB3B42"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12</w:t>
            </w:r>
          </w:p>
        </w:tc>
        <w:tc>
          <w:tcPr>
            <w:tcW w:w="3117" w:type="dxa"/>
          </w:tcPr>
          <w:p w14:paraId="184D4D43"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26.65</w:t>
            </w:r>
          </w:p>
        </w:tc>
        <w:tc>
          <w:tcPr>
            <w:tcW w:w="3117" w:type="dxa"/>
          </w:tcPr>
          <w:p w14:paraId="6899C799"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13812</w:t>
            </w:r>
          </w:p>
        </w:tc>
      </w:tr>
      <w:tr w:rsidR="008C60D3" w14:paraId="30BD854C" w14:textId="77777777" w:rsidTr="00D17D9C">
        <w:tc>
          <w:tcPr>
            <w:tcW w:w="3116" w:type="dxa"/>
          </w:tcPr>
          <w:p w14:paraId="6B090B7A"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6</w:t>
            </w:r>
          </w:p>
        </w:tc>
        <w:tc>
          <w:tcPr>
            <w:tcW w:w="3117" w:type="dxa"/>
          </w:tcPr>
          <w:p w14:paraId="550A432D"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50.14</w:t>
            </w:r>
          </w:p>
        </w:tc>
        <w:tc>
          <w:tcPr>
            <w:tcW w:w="3117" w:type="dxa"/>
          </w:tcPr>
          <w:p w14:paraId="05BFF8EE" w14:textId="77777777" w:rsidR="008C60D3" w:rsidRPr="00D23827" w:rsidRDefault="008C60D3" w:rsidP="00D17D9C">
            <w:pPr>
              <w:rPr>
                <w:rFonts w:ascii="Trebuchet MS" w:eastAsia="Times New Roman" w:hAnsi="Trebuchet MS"/>
                <w:b/>
                <w:bCs/>
                <w:color w:val="FF0000"/>
                <w:sz w:val="20"/>
                <w:szCs w:val="20"/>
                <w:shd w:val="clear" w:color="auto" w:fill="FFFFFF"/>
              </w:rPr>
            </w:pPr>
            <w:r w:rsidRPr="00D23827">
              <w:rPr>
                <w:rFonts w:ascii="Trebuchet MS" w:eastAsia="Times New Roman" w:hAnsi="Trebuchet MS"/>
                <w:b/>
                <w:bCs/>
                <w:color w:val="FF0000"/>
                <w:sz w:val="20"/>
                <w:szCs w:val="20"/>
                <w:shd w:val="clear" w:color="auto" w:fill="FFFFFF"/>
              </w:rPr>
              <w:t>5600</w:t>
            </w:r>
          </w:p>
        </w:tc>
      </w:tr>
    </w:tbl>
    <w:p w14:paraId="3C943C4B" w14:textId="1DD9F0B9" w:rsidR="003B1330" w:rsidRDefault="008C60D3" w:rsidP="008C60D3">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Black pass 2PMMS</w:t>
      </w:r>
    </w:p>
    <w:p w14:paraId="66F04301" w14:textId="7ED04FF1" w:rsidR="008C60D3" w:rsidRDefault="008C60D3" w:rsidP="008C60D3">
      <w:pPr>
        <w:rPr>
          <w:rFonts w:ascii="Trebuchet MS" w:eastAsia="Times New Roman" w:hAnsi="Trebuchet MS"/>
          <w:b/>
          <w:bCs/>
          <w:color w:val="666666"/>
          <w:sz w:val="20"/>
          <w:szCs w:val="20"/>
          <w:shd w:val="clear" w:color="auto" w:fill="FFFFFF"/>
        </w:rPr>
      </w:pPr>
      <w:r w:rsidRPr="00260620">
        <w:rPr>
          <w:rFonts w:ascii="Trebuchet MS" w:eastAsia="Times New Roman" w:hAnsi="Trebuchet MS"/>
          <w:b/>
          <w:bCs/>
          <w:color w:val="FF0000"/>
          <w:sz w:val="20"/>
          <w:szCs w:val="20"/>
          <w:shd w:val="clear" w:color="auto" w:fill="FFFFFF"/>
        </w:rPr>
        <w:t>Red only pass Phase I</w:t>
      </w:r>
    </w:p>
    <w:p w14:paraId="685376A4" w14:textId="002C97AE" w:rsidR="008C60D3" w:rsidRDefault="008C60D3" w:rsidP="008C60D3">
      <w:pPr>
        <w:rPr>
          <w:rFonts w:ascii="Trebuchet MS" w:eastAsia="Times New Roman" w:hAnsi="Trebuchet MS"/>
          <w:b/>
          <w:bCs/>
          <w:color w:val="666666"/>
          <w:sz w:val="20"/>
          <w:szCs w:val="20"/>
          <w:shd w:val="clear" w:color="auto" w:fill="FFFFFF"/>
        </w:rPr>
      </w:pPr>
      <w:r>
        <w:rPr>
          <w:rFonts w:ascii="Trebuchet MS" w:eastAsia="Times New Roman" w:hAnsi="Trebuchet MS"/>
          <w:b/>
          <w:bCs/>
          <w:color w:val="666666"/>
          <w:sz w:val="20"/>
          <w:szCs w:val="20"/>
          <w:shd w:val="clear" w:color="auto" w:fill="FFFFFF"/>
        </w:rPr>
        <w:t>Only Memory size of 200 MB and 100 MB can perform 2PMMS, others only only accomplish phase I because our optimal block size is 2MB and memory size is too small for merging in phase II.</w:t>
      </w:r>
    </w:p>
    <w:p w14:paraId="0DCEF32F" w14:textId="77777777" w:rsidR="009246AE" w:rsidRDefault="009246AE" w:rsidP="008C60D3">
      <w:pPr>
        <w:rPr>
          <w:rFonts w:ascii="Trebuchet MS" w:eastAsia="Times New Roman" w:hAnsi="Trebuchet MS"/>
          <w:b/>
          <w:bCs/>
          <w:color w:val="666666"/>
          <w:sz w:val="20"/>
          <w:szCs w:val="20"/>
          <w:shd w:val="clear" w:color="auto" w:fill="FFFFFF"/>
        </w:rPr>
      </w:pPr>
    </w:p>
    <w:p w14:paraId="57540F97" w14:textId="77777777" w:rsidR="009246AE" w:rsidRDefault="009246AE" w:rsidP="008C60D3">
      <w:pPr>
        <w:rPr>
          <w:rFonts w:ascii="Trebuchet MS" w:eastAsia="Times New Roman" w:hAnsi="Trebuchet MS"/>
          <w:b/>
          <w:bCs/>
          <w:color w:val="666666"/>
          <w:sz w:val="20"/>
          <w:szCs w:val="20"/>
          <w:shd w:val="clear" w:color="auto" w:fill="FFFFFF"/>
        </w:rPr>
      </w:pPr>
    </w:p>
    <w:p w14:paraId="6B08870A" w14:textId="347B8F8C" w:rsidR="009C08FC" w:rsidRDefault="00044FD9" w:rsidP="008C60D3">
      <w:pPr>
        <w:rPr>
          <w:rFonts w:ascii="Trebuchet MS" w:eastAsia="Times New Roman" w:hAnsi="Trebuchet MS"/>
          <w:b/>
          <w:bCs/>
          <w:color w:val="666666"/>
          <w:sz w:val="20"/>
          <w:szCs w:val="20"/>
          <w:shd w:val="clear" w:color="auto" w:fill="FFFFFF"/>
        </w:rPr>
      </w:pPr>
      <w:r>
        <w:rPr>
          <w:noProof/>
        </w:rPr>
        <w:lastRenderedPageBreak/>
        <w:drawing>
          <wp:inline distT="0" distB="0" distL="0" distR="0" wp14:anchorId="033EC468" wp14:editId="075EB489">
            <wp:extent cx="5880735" cy="2992120"/>
            <wp:effectExtent l="0" t="0" r="1206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FCD30F" w14:textId="77777777" w:rsidR="00F659DC" w:rsidRDefault="00F659DC" w:rsidP="008C60D3">
      <w:pPr>
        <w:rPr>
          <w:rFonts w:ascii="Trebuchet MS" w:eastAsia="Times New Roman" w:hAnsi="Trebuchet MS"/>
          <w:b/>
          <w:bCs/>
          <w:color w:val="666666"/>
          <w:sz w:val="20"/>
          <w:szCs w:val="20"/>
          <w:shd w:val="clear" w:color="auto" w:fill="FFFFFF"/>
        </w:rPr>
      </w:pPr>
    </w:p>
    <w:p w14:paraId="0E533B3E" w14:textId="77777777" w:rsidR="00F659DC" w:rsidRDefault="00F659DC" w:rsidP="008C60D3">
      <w:pPr>
        <w:rPr>
          <w:rFonts w:ascii="Trebuchet MS" w:eastAsia="Times New Roman" w:hAnsi="Trebuchet MS"/>
          <w:b/>
          <w:bCs/>
          <w:color w:val="666666"/>
          <w:sz w:val="20"/>
          <w:szCs w:val="20"/>
          <w:shd w:val="clear" w:color="auto" w:fill="FFFFFF"/>
        </w:rPr>
      </w:pPr>
    </w:p>
    <w:p w14:paraId="4EE6F290" w14:textId="77777777" w:rsidR="009246AE" w:rsidRDefault="009246AE" w:rsidP="008C60D3">
      <w:pPr>
        <w:rPr>
          <w:rFonts w:ascii="Trebuchet MS" w:eastAsia="Times New Roman" w:hAnsi="Trebuchet MS"/>
          <w:b/>
          <w:bCs/>
          <w:color w:val="666666"/>
          <w:sz w:val="20"/>
          <w:szCs w:val="20"/>
          <w:shd w:val="clear" w:color="auto" w:fill="FFFFFF"/>
        </w:rPr>
      </w:pPr>
    </w:p>
    <w:p w14:paraId="4131781A" w14:textId="409CA4C7" w:rsidR="009C08FC" w:rsidRDefault="00F84B76" w:rsidP="008C60D3">
      <w:pPr>
        <w:rPr>
          <w:rFonts w:ascii="Trebuchet MS" w:eastAsia="Times New Roman" w:hAnsi="Trebuchet MS"/>
          <w:b/>
          <w:bCs/>
          <w:color w:val="666666"/>
          <w:sz w:val="20"/>
          <w:szCs w:val="20"/>
          <w:shd w:val="clear" w:color="auto" w:fill="FFFFFF"/>
          <w:lang w:val="en-CA"/>
        </w:rPr>
      </w:pPr>
      <w:r>
        <w:rPr>
          <w:rFonts w:ascii="Trebuchet MS" w:eastAsia="Times New Roman" w:hAnsi="Trebuchet MS" w:hint="eastAsia"/>
          <w:b/>
          <w:bCs/>
          <w:color w:val="666666"/>
          <w:sz w:val="20"/>
          <w:szCs w:val="20"/>
          <w:shd w:val="clear" w:color="auto" w:fill="FFFFFF"/>
        </w:rPr>
        <w:t xml:space="preserve">Test </w:t>
      </w:r>
      <w:r w:rsidR="006012FD">
        <w:rPr>
          <w:rFonts w:ascii="Trebuchet MS" w:eastAsia="Times New Roman" w:hAnsi="Trebuchet MS"/>
          <w:b/>
          <w:bCs/>
          <w:color w:val="666666"/>
          <w:sz w:val="20"/>
          <w:szCs w:val="20"/>
          <w:shd w:val="clear" w:color="auto" w:fill="FFFFFF"/>
        </w:rPr>
        <w:t>result</w:t>
      </w:r>
      <w:r>
        <w:rPr>
          <w:rFonts w:ascii="Trebuchet MS" w:eastAsia="Times New Roman" w:hAnsi="Trebuchet MS"/>
          <w:b/>
          <w:bCs/>
          <w:color w:val="666666"/>
          <w:sz w:val="20"/>
          <w:szCs w:val="20"/>
          <w:shd w:val="clear" w:color="auto" w:fill="FFFFFF"/>
          <w:lang w:val="en-CA"/>
        </w:rPr>
        <w:t xml:space="preserve"> for U</w:t>
      </w:r>
      <w:r w:rsidR="009C08FC">
        <w:rPr>
          <w:rFonts w:ascii="Trebuchet MS" w:eastAsia="Times New Roman" w:hAnsi="Trebuchet MS"/>
          <w:b/>
          <w:bCs/>
          <w:color w:val="666666"/>
          <w:sz w:val="20"/>
          <w:szCs w:val="20"/>
          <w:shd w:val="clear" w:color="auto" w:fill="FFFFFF"/>
          <w:lang w:val="en-CA"/>
        </w:rPr>
        <w:t>nix sort</w:t>
      </w:r>
      <w:r>
        <w:rPr>
          <w:rFonts w:ascii="Trebuchet MS" w:eastAsia="Times New Roman" w:hAnsi="Trebuchet MS"/>
          <w:b/>
          <w:bCs/>
          <w:color w:val="666666"/>
          <w:sz w:val="20"/>
          <w:szCs w:val="20"/>
          <w:shd w:val="clear" w:color="auto" w:fill="FFFFFF"/>
          <w:lang w:val="en-CA"/>
        </w:rPr>
        <w:t>:</w:t>
      </w:r>
      <w:r w:rsidR="00F659DC" w:rsidRPr="00F659DC">
        <w:rPr>
          <w:noProof/>
        </w:rPr>
        <w:t xml:space="preserve"> </w:t>
      </w:r>
    </w:p>
    <w:tbl>
      <w:tblPr>
        <w:tblStyle w:val="TableGrid"/>
        <w:tblW w:w="0" w:type="auto"/>
        <w:tblLook w:val="04A0" w:firstRow="1" w:lastRow="0" w:firstColumn="1" w:lastColumn="0" w:noHBand="0" w:noVBand="1"/>
      </w:tblPr>
      <w:tblGrid>
        <w:gridCol w:w="9350"/>
      </w:tblGrid>
      <w:tr w:rsidR="00914EBC" w14:paraId="3455B827" w14:textId="77777777" w:rsidTr="00914EBC">
        <w:tc>
          <w:tcPr>
            <w:tcW w:w="9350" w:type="dxa"/>
          </w:tcPr>
          <w:p w14:paraId="5455500E" w14:textId="77777777" w:rsidR="00914EBC"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User time (seconds): 115.44</w:t>
            </w:r>
          </w:p>
          <w:p w14:paraId="73202C70"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5EE50659" w14:textId="77777777" w:rsidTr="00914EBC">
        <w:tc>
          <w:tcPr>
            <w:tcW w:w="9350" w:type="dxa"/>
          </w:tcPr>
          <w:p w14:paraId="0E870261" w14:textId="77777777"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System time (seconds): 3.73</w:t>
            </w:r>
          </w:p>
          <w:p w14:paraId="5786868F"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678F144F" w14:textId="77777777" w:rsidTr="00914EBC">
        <w:trPr>
          <w:trHeight w:val="493"/>
        </w:trPr>
        <w:tc>
          <w:tcPr>
            <w:tcW w:w="9350" w:type="dxa"/>
          </w:tcPr>
          <w:p w14:paraId="13106967" w14:textId="77777777"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Percent of CPU this job got: 141%</w:t>
            </w:r>
          </w:p>
          <w:p w14:paraId="13315B7A"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7F3F2B28" w14:textId="77777777" w:rsidTr="00914EBC">
        <w:tc>
          <w:tcPr>
            <w:tcW w:w="9350" w:type="dxa"/>
          </w:tcPr>
          <w:p w14:paraId="103C5273" w14:textId="42A2C0E0"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 xml:space="preserve"> Elapsed (wall clock) time (h:mm:ss or m:ss): 1:24.46</w:t>
            </w:r>
          </w:p>
          <w:p w14:paraId="770B155B" w14:textId="77777777" w:rsidR="00914EBC" w:rsidRDefault="00914EBC" w:rsidP="008C60D3">
            <w:pPr>
              <w:rPr>
                <w:rFonts w:ascii="Trebuchet MS" w:eastAsia="Times New Roman" w:hAnsi="Trebuchet MS"/>
                <w:b/>
                <w:bCs/>
                <w:color w:val="666666"/>
                <w:sz w:val="20"/>
                <w:szCs w:val="20"/>
                <w:shd w:val="clear" w:color="auto" w:fill="FFFFFF"/>
                <w:lang w:val="en-CA"/>
              </w:rPr>
            </w:pPr>
          </w:p>
        </w:tc>
      </w:tr>
      <w:tr w:rsidR="00914EBC" w14:paraId="62BF0B2E" w14:textId="77777777" w:rsidTr="00F659DC">
        <w:trPr>
          <w:trHeight w:val="90"/>
        </w:trPr>
        <w:tc>
          <w:tcPr>
            <w:tcW w:w="9350" w:type="dxa"/>
          </w:tcPr>
          <w:p w14:paraId="36E67852" w14:textId="78CE181B" w:rsidR="00914EBC" w:rsidRPr="00EB0EA8" w:rsidRDefault="00914EBC" w:rsidP="00914EBC">
            <w:pPr>
              <w:rPr>
                <w:rFonts w:ascii="Trebuchet MS" w:eastAsia="Times New Roman" w:hAnsi="Trebuchet MS"/>
                <w:b/>
                <w:bCs/>
                <w:color w:val="666666"/>
                <w:sz w:val="20"/>
                <w:szCs w:val="20"/>
                <w:shd w:val="clear" w:color="auto" w:fill="FFFFFF"/>
                <w:lang w:val="en-CA"/>
              </w:rPr>
            </w:pPr>
            <w:r w:rsidRPr="00EB0EA8">
              <w:rPr>
                <w:rFonts w:ascii="Trebuchet MS" w:eastAsia="Times New Roman" w:hAnsi="Trebuchet MS"/>
                <w:b/>
                <w:bCs/>
                <w:color w:val="666666"/>
                <w:sz w:val="20"/>
                <w:szCs w:val="20"/>
                <w:shd w:val="clear" w:color="auto" w:fill="FFFFFF"/>
                <w:lang w:val="en-CA"/>
              </w:rPr>
              <w:t>Maximum resident set size (kbytes): 3365516</w:t>
            </w:r>
          </w:p>
          <w:p w14:paraId="35679B56" w14:textId="77777777" w:rsidR="00914EBC" w:rsidRDefault="00914EBC" w:rsidP="008C60D3">
            <w:pPr>
              <w:rPr>
                <w:rFonts w:ascii="Trebuchet MS" w:eastAsia="Times New Roman" w:hAnsi="Trebuchet MS"/>
                <w:b/>
                <w:bCs/>
                <w:color w:val="666666"/>
                <w:sz w:val="20"/>
                <w:szCs w:val="20"/>
                <w:shd w:val="clear" w:color="auto" w:fill="FFFFFF"/>
                <w:lang w:val="en-CA"/>
              </w:rPr>
            </w:pPr>
          </w:p>
        </w:tc>
      </w:tr>
    </w:tbl>
    <w:p w14:paraId="404373C3" w14:textId="77777777" w:rsidR="00F84B76" w:rsidRPr="009C08FC" w:rsidRDefault="00F84B76" w:rsidP="008C60D3">
      <w:pPr>
        <w:rPr>
          <w:rFonts w:ascii="Trebuchet MS" w:eastAsia="Times New Roman" w:hAnsi="Trebuchet MS"/>
          <w:b/>
          <w:bCs/>
          <w:color w:val="666666"/>
          <w:sz w:val="20"/>
          <w:szCs w:val="20"/>
          <w:shd w:val="clear" w:color="auto" w:fill="FFFFFF"/>
          <w:lang w:val="en-CA"/>
        </w:rPr>
      </w:pPr>
    </w:p>
    <w:p w14:paraId="5BFEFA8E" w14:textId="77777777" w:rsidR="001B4BD8" w:rsidRDefault="001B4BD8" w:rsidP="008C60D3">
      <w:pPr>
        <w:rPr>
          <w:rFonts w:ascii="Trebuchet MS" w:eastAsia="Times New Roman" w:hAnsi="Trebuchet MS"/>
          <w:b/>
          <w:bCs/>
          <w:color w:val="666666"/>
          <w:sz w:val="20"/>
          <w:szCs w:val="20"/>
          <w:shd w:val="clear" w:color="auto" w:fill="FFFFFF"/>
        </w:rPr>
      </w:pPr>
    </w:p>
    <w:p w14:paraId="14F31188" w14:textId="6EE58837" w:rsidR="008C60D3" w:rsidRPr="008C60D3" w:rsidRDefault="008C60D3" w:rsidP="008C60D3">
      <w:pPr>
        <w:rPr>
          <w:rFonts w:ascii="Trebuchet MS" w:eastAsia="Times New Roman" w:hAnsi="Trebuchet MS"/>
          <w:b/>
          <w:bCs/>
          <w:color w:val="666666"/>
          <w:shd w:val="clear" w:color="auto" w:fill="FFFFFF"/>
        </w:rPr>
      </w:pPr>
      <w:r w:rsidRPr="002C6A46">
        <w:rPr>
          <w:rFonts w:ascii="Trebuchet MS" w:eastAsia="Times New Roman" w:hAnsi="Trebuchet MS"/>
          <w:b/>
          <w:bCs/>
          <w:color w:val="666666"/>
          <w:shd w:val="clear" w:color="auto" w:fill="FFFFFF"/>
        </w:rPr>
        <w:t>Question</w:t>
      </w:r>
      <w:r>
        <w:rPr>
          <w:rFonts w:ascii="Trebuchet MS" w:eastAsia="Times New Roman" w:hAnsi="Trebuchet MS"/>
          <w:b/>
          <w:bCs/>
          <w:color w:val="666666"/>
          <w:shd w:val="clear" w:color="auto" w:fill="FFFFFF"/>
        </w:rPr>
        <w:t>:</w:t>
      </w:r>
    </w:p>
    <w:p w14:paraId="750067BA" w14:textId="309E3F5E" w:rsidR="008C60D3" w:rsidRPr="008248CB" w:rsidRDefault="008C60D3" w:rsidP="008C60D3">
      <w:pPr>
        <w:rPr>
          <w:rFonts w:ascii="Trebuchet MS" w:eastAsia="Times New Roman" w:hAnsi="Trebuchet MS"/>
          <w:b/>
          <w:bCs/>
          <w:color w:val="666666"/>
          <w:shd w:val="clear" w:color="auto" w:fill="FFFFFF"/>
        </w:rPr>
      </w:pPr>
      <w:r>
        <w:rPr>
          <w:rFonts w:ascii="Trebuchet MS" w:eastAsia="Times New Roman" w:hAnsi="Trebuchet MS"/>
          <w:b/>
          <w:bCs/>
          <w:color w:val="666666"/>
          <w:shd w:val="clear" w:color="auto" w:fill="FFFFFF"/>
        </w:rPr>
        <w:t>1.</w:t>
      </w:r>
      <w:r w:rsidRPr="008248CB">
        <w:rPr>
          <w:rFonts w:ascii="Trebuchet MS" w:eastAsia="Times New Roman" w:hAnsi="Trebuchet MS"/>
          <w:b/>
          <w:bCs/>
          <w:color w:val="666666"/>
          <w:shd w:val="clear" w:color="auto" w:fill="FFFFFF"/>
        </w:rPr>
        <w:t>Is there any difference in performance in your experiments? Explain why there is a difference or why there is no difference.</w:t>
      </w:r>
    </w:p>
    <w:p w14:paraId="2B98430E" w14:textId="77777777" w:rsidR="008C60D3" w:rsidRPr="008248CB" w:rsidRDefault="008C60D3" w:rsidP="008C60D3">
      <w:pPr>
        <w:rPr>
          <w:rFonts w:ascii="Trebuchet MS" w:eastAsia="Times New Roman" w:hAnsi="Trebuchet MS"/>
          <w:bCs/>
          <w:color w:val="666666"/>
          <w:shd w:val="clear" w:color="auto" w:fill="FFFFFF"/>
        </w:rPr>
      </w:pPr>
      <w:r w:rsidRPr="008248CB">
        <w:rPr>
          <w:rFonts w:ascii="Trebuchet MS" w:eastAsia="Times New Roman" w:hAnsi="Trebuchet MS"/>
          <w:bCs/>
          <w:color w:val="666666"/>
          <w:shd w:val="clear" w:color="auto" w:fill="FFFFFF"/>
        </w:rPr>
        <w:t xml:space="preserve">The elapsed time is different for different memory size. </w:t>
      </w:r>
      <w:r>
        <w:rPr>
          <w:rFonts w:ascii="Trebuchet MS" w:eastAsia="Times New Roman" w:hAnsi="Trebuchet MS"/>
          <w:bCs/>
          <w:color w:val="666666"/>
          <w:shd w:val="clear" w:color="auto" w:fill="FFFFFF"/>
        </w:rPr>
        <w:t>Any memory size less than or equal to 50</w:t>
      </w:r>
      <w:r w:rsidRPr="008248CB">
        <w:rPr>
          <w:rFonts w:ascii="Trebuchet MS" w:eastAsia="Times New Roman" w:hAnsi="Trebuchet MS"/>
          <w:bCs/>
          <w:color w:val="666666"/>
          <w:shd w:val="clear" w:color="auto" w:fill="FFFFFF"/>
        </w:rPr>
        <w:t xml:space="preserve">MB which is too small for 2PMMS. Memory size with </w:t>
      </w:r>
      <w:r>
        <w:rPr>
          <w:rFonts w:ascii="Trebuchet MS" w:eastAsia="Times New Roman" w:hAnsi="Trebuchet MS"/>
          <w:bCs/>
          <w:color w:val="666666"/>
          <w:shd w:val="clear" w:color="auto" w:fill="FFFFFF"/>
        </w:rPr>
        <w:t>20</w:t>
      </w:r>
      <w:r w:rsidRPr="008248CB">
        <w:rPr>
          <w:rFonts w:ascii="Trebuchet MS" w:eastAsia="Times New Roman" w:hAnsi="Trebuchet MS"/>
          <w:bCs/>
          <w:color w:val="666666"/>
          <w:shd w:val="clear" w:color="auto" w:fill="FFFFFF"/>
        </w:rPr>
        <w:t>0MB has the least elapsed time</w:t>
      </w:r>
      <w:r>
        <w:rPr>
          <w:rFonts w:ascii="Trebuchet MS" w:eastAsia="Times New Roman" w:hAnsi="Trebuchet MS"/>
          <w:bCs/>
          <w:color w:val="666666"/>
          <w:shd w:val="clear" w:color="auto" w:fill="FFFFFF"/>
        </w:rPr>
        <w:t>. Although only 200 MB and 100 MB satisfy 2PMMS, it shows a tendency that t</w:t>
      </w:r>
      <w:r w:rsidRPr="008248CB">
        <w:rPr>
          <w:rFonts w:ascii="Trebuchet MS" w:eastAsia="Times New Roman" w:hAnsi="Trebuchet MS"/>
          <w:bCs/>
          <w:color w:val="666666"/>
          <w:shd w:val="clear" w:color="auto" w:fill="FFFFFF"/>
        </w:rPr>
        <w:t xml:space="preserve">he elapsed time </w:t>
      </w:r>
      <w:r>
        <w:rPr>
          <w:rFonts w:ascii="Trebuchet MS" w:eastAsia="Times New Roman" w:hAnsi="Trebuchet MS"/>
          <w:bCs/>
          <w:color w:val="666666"/>
          <w:shd w:val="clear" w:color="auto" w:fill="FFFFFF"/>
        </w:rPr>
        <w:t xml:space="preserve">increases as memory size decreases. </w:t>
      </w:r>
      <w:r w:rsidRPr="008248CB">
        <w:rPr>
          <w:rFonts w:ascii="Trebuchet MS" w:eastAsia="Times New Roman" w:hAnsi="Trebuchet MS"/>
          <w:bCs/>
          <w:color w:val="666666"/>
          <w:shd w:val="clear" w:color="auto" w:fill="FFFFFF"/>
        </w:rPr>
        <w:t xml:space="preserve">The reason is that large memory size means that </w:t>
      </w:r>
      <w:r>
        <w:rPr>
          <w:rFonts w:ascii="Trebuchet MS" w:eastAsia="Times New Roman" w:hAnsi="Trebuchet MS"/>
          <w:bCs/>
          <w:color w:val="666666"/>
          <w:shd w:val="clear" w:color="auto" w:fill="FFFFFF"/>
        </w:rPr>
        <w:t xml:space="preserve">less sub arrays </w:t>
      </w:r>
      <w:r w:rsidRPr="008248CB">
        <w:rPr>
          <w:rFonts w:ascii="Trebuchet MS" w:eastAsia="Times New Roman" w:hAnsi="Trebuchet MS"/>
          <w:bCs/>
          <w:color w:val="666666"/>
          <w:shd w:val="clear" w:color="auto" w:fill="FFFFFF"/>
        </w:rPr>
        <w:t>to</w:t>
      </w:r>
      <w:r>
        <w:rPr>
          <w:rFonts w:ascii="Trebuchet MS" w:eastAsia="Times New Roman" w:hAnsi="Trebuchet MS"/>
          <w:bCs/>
          <w:color w:val="666666"/>
          <w:shd w:val="clear" w:color="auto" w:fill="FFFFFF"/>
        </w:rPr>
        <w:t xml:space="preserve"> be</w:t>
      </w:r>
      <w:r w:rsidRPr="008248CB">
        <w:rPr>
          <w:rFonts w:ascii="Trebuchet MS" w:eastAsia="Times New Roman" w:hAnsi="Trebuchet MS"/>
          <w:bCs/>
          <w:color w:val="666666"/>
          <w:shd w:val="clear" w:color="auto" w:fill="FFFFFF"/>
        </w:rPr>
        <w:t xml:space="preserve"> sorted</w:t>
      </w:r>
      <w:r>
        <w:rPr>
          <w:rFonts w:ascii="Trebuchet MS" w:eastAsia="Times New Roman" w:hAnsi="Trebuchet MS"/>
          <w:bCs/>
          <w:color w:val="666666"/>
          <w:shd w:val="clear" w:color="auto" w:fill="FFFFFF"/>
        </w:rPr>
        <w:t xml:space="preserve"> separately</w:t>
      </w:r>
      <w:r w:rsidRPr="008248CB">
        <w:rPr>
          <w:rFonts w:ascii="Trebuchet MS" w:eastAsia="Times New Roman" w:hAnsi="Trebuchet MS"/>
          <w:bCs/>
          <w:color w:val="666666"/>
          <w:shd w:val="clear" w:color="auto" w:fill="FFFFFF"/>
        </w:rPr>
        <w:t xml:space="preserve"> in main memory, so it takes </w:t>
      </w:r>
      <w:r>
        <w:rPr>
          <w:rFonts w:ascii="Trebuchet MS" w:eastAsia="Times New Roman" w:hAnsi="Trebuchet MS"/>
          <w:bCs/>
          <w:color w:val="666666"/>
          <w:shd w:val="clear" w:color="auto" w:fill="FFFFFF"/>
        </w:rPr>
        <w:t xml:space="preserve">less time in </w:t>
      </w:r>
      <w:r w:rsidRPr="008248CB">
        <w:rPr>
          <w:rFonts w:ascii="Trebuchet MS" w:eastAsia="Times New Roman" w:hAnsi="Trebuchet MS"/>
          <w:bCs/>
          <w:color w:val="666666"/>
          <w:shd w:val="clear" w:color="auto" w:fill="FFFFFF"/>
        </w:rPr>
        <w:t>phase I</w:t>
      </w:r>
      <w:r>
        <w:rPr>
          <w:rFonts w:ascii="Trebuchet MS" w:eastAsia="Times New Roman" w:hAnsi="Trebuchet MS"/>
          <w:bCs/>
          <w:color w:val="666666"/>
          <w:shd w:val="clear" w:color="auto" w:fill="FFFFFF"/>
        </w:rPr>
        <w:t xml:space="preserve">, and in phase II less file open streams needed to read each sub list file. Memory size 200MB has the most maximum resident set 201MB, and 100MB only takes half of it. </w:t>
      </w:r>
    </w:p>
    <w:p w14:paraId="0B514CED" w14:textId="77777777" w:rsidR="008C60D3" w:rsidRDefault="008C60D3" w:rsidP="008C60D3">
      <w:pPr>
        <w:rPr>
          <w:rFonts w:ascii="Trebuchet MS" w:eastAsia="Times New Roman" w:hAnsi="Trebuchet MS"/>
          <w:bCs/>
          <w:color w:val="666666"/>
          <w:shd w:val="clear" w:color="auto" w:fill="FFFFFF"/>
        </w:rPr>
      </w:pPr>
    </w:p>
    <w:p w14:paraId="400F1C95" w14:textId="77777777" w:rsidR="008C60D3" w:rsidRDefault="008C60D3" w:rsidP="008C60D3">
      <w:pPr>
        <w:rPr>
          <w:rFonts w:eastAsia="Times New Roman"/>
        </w:rPr>
      </w:pPr>
    </w:p>
    <w:p w14:paraId="360B3C2E" w14:textId="2019B062" w:rsidR="00D22119" w:rsidRPr="00D22119" w:rsidRDefault="008C60D3" w:rsidP="008C60D3">
      <w:pPr>
        <w:rPr>
          <w:rFonts w:eastAsia="Times New Roman"/>
        </w:rPr>
      </w:pPr>
      <w:r>
        <w:rPr>
          <w:rFonts w:ascii="Trebuchet MS" w:eastAsia="Times New Roman" w:hAnsi="Trebuchet MS"/>
          <w:b/>
          <w:bCs/>
          <w:color w:val="666666"/>
          <w:shd w:val="clear" w:color="auto" w:fill="FFFFFF"/>
        </w:rPr>
        <w:lastRenderedPageBreak/>
        <w:t>2.</w:t>
      </w:r>
      <w:r w:rsidRPr="008248CB">
        <w:rPr>
          <w:rFonts w:ascii="Trebuchet MS" w:eastAsia="Times New Roman" w:hAnsi="Trebuchet MS"/>
          <w:b/>
          <w:bCs/>
          <w:color w:val="666666"/>
          <w:shd w:val="clear" w:color="auto" w:fill="FFFFFF"/>
        </w:rPr>
        <w:t>Which program is faster: your implementation or Unix </w:t>
      </w:r>
      <w:r w:rsidRPr="008248CB">
        <w:rPr>
          <w:rFonts w:ascii="Courier New" w:hAnsi="Courier New" w:cs="Courier New"/>
          <w:b/>
          <w:bCs/>
          <w:color w:val="666666"/>
          <w:shd w:val="clear" w:color="auto" w:fill="FFFFFF"/>
        </w:rPr>
        <w:t>sort</w:t>
      </w:r>
      <w:r w:rsidRPr="008248CB">
        <w:rPr>
          <w:rFonts w:ascii="Trebuchet MS" w:eastAsia="Times New Roman" w:hAnsi="Trebuchet MS"/>
          <w:b/>
          <w:bCs/>
          <w:color w:val="666666"/>
          <w:shd w:val="clear" w:color="auto" w:fill="FFFFFF"/>
        </w:rPr>
        <w:t>? Which one uses less memory? Explain the difference (or the lack of difference) in performance. If there is a difference - what in your opinion could explain it?</w:t>
      </w:r>
    </w:p>
    <w:p w14:paraId="45F7E5AC" w14:textId="77777777" w:rsidR="008C60D3" w:rsidRPr="008248CB" w:rsidRDefault="008C60D3" w:rsidP="008C60D3">
      <w:pPr>
        <w:rPr>
          <w:rFonts w:ascii="Trebuchet MS" w:eastAsia="Times New Roman" w:hAnsi="Trebuchet MS"/>
          <w:bCs/>
          <w:color w:val="666666"/>
          <w:shd w:val="clear" w:color="auto" w:fill="FFFFFF"/>
        </w:rPr>
      </w:pPr>
      <w:r w:rsidRPr="008248CB">
        <w:rPr>
          <w:rFonts w:ascii="Trebuchet MS" w:eastAsia="Times New Roman" w:hAnsi="Trebuchet MS"/>
          <w:bCs/>
          <w:color w:val="666666"/>
          <w:shd w:val="clear" w:color="auto" w:fill="FFFFFF"/>
        </w:rPr>
        <w:t xml:space="preserve">My implementation is faster than Unix sort. Unix sort use 3286MB memory while my implementation only uses 201MB memory for 200MB allocated memory size. The elapsed time for Unix sort is 1:24.46 which is longer than my implementation. User time of Unix sort is 115 seconds, and my implementation takes around 10 seconds. In my implementation </w:t>
      </w:r>
      <w:r>
        <w:rPr>
          <w:rFonts w:ascii="Trebuchet MS" w:eastAsia="Times New Roman" w:hAnsi="Trebuchet MS"/>
          <w:bCs/>
          <w:color w:val="666666"/>
          <w:shd w:val="clear" w:color="auto" w:fill="FFFFFF"/>
        </w:rPr>
        <w:t xml:space="preserve">read binary file directly, while Unix sort read input line by line and extract sort keys from each line of input. Unix sort takes much time to read the inputs and then convert them into binary format.  </w:t>
      </w:r>
    </w:p>
    <w:p w14:paraId="5232D691" w14:textId="77777777" w:rsidR="008C60D3" w:rsidRDefault="008C60D3" w:rsidP="008C60D3"/>
    <w:p w14:paraId="035E65C7" w14:textId="77777777" w:rsidR="008C60D3" w:rsidRDefault="008C60D3" w:rsidP="008C60D3"/>
    <w:p w14:paraId="04AB87FE" w14:textId="77777777" w:rsidR="000C140A" w:rsidRDefault="000C140A" w:rsidP="008C60D3"/>
    <w:p w14:paraId="438CDE1C" w14:textId="77777777" w:rsidR="000C140A" w:rsidRDefault="000C140A" w:rsidP="008C60D3"/>
    <w:p w14:paraId="0E31B2EA" w14:textId="77777777" w:rsidR="000C140A" w:rsidRDefault="000C140A" w:rsidP="008C60D3"/>
    <w:p w14:paraId="57732263" w14:textId="77777777" w:rsidR="008C60D3" w:rsidRDefault="008C60D3" w:rsidP="008C60D3">
      <w:pPr>
        <w:rPr>
          <w:rFonts w:ascii="Trebuchet MS" w:eastAsia="Times New Roman" w:hAnsi="Trebuchet MS"/>
          <w:b/>
          <w:bCs/>
          <w:color w:val="666666"/>
          <w:shd w:val="clear" w:color="auto" w:fill="FFFFFF"/>
        </w:rPr>
      </w:pPr>
      <w:r>
        <w:rPr>
          <w:rFonts w:ascii="Trebuchet MS" w:eastAsia="Times New Roman" w:hAnsi="Trebuchet MS"/>
          <w:b/>
          <w:bCs/>
          <w:color w:val="666666"/>
          <w:shd w:val="clear" w:color="auto" w:fill="FFFFFF"/>
        </w:rPr>
        <w:t>Conclusion:</w:t>
      </w:r>
    </w:p>
    <w:p w14:paraId="76FB1869" w14:textId="24296BEE" w:rsidR="008C60D3" w:rsidRPr="00820920" w:rsidRDefault="008C60D3" w:rsidP="008C60D3">
      <w:pPr>
        <w:rPr>
          <w:rFonts w:ascii="Trebuchet MS" w:eastAsia="Times New Roman" w:hAnsi="Trebuchet MS"/>
          <w:bCs/>
          <w:color w:val="666666"/>
          <w:shd w:val="clear" w:color="auto" w:fill="FFFFFF"/>
        </w:rPr>
      </w:pPr>
      <w:r>
        <w:t>In 2PMMS, we perform 4 I/Os for per each block, so the running time depends on the memory size which can hold large</w:t>
      </w:r>
      <w:r w:rsidR="006473FC">
        <w:t xml:space="preserve"> </w:t>
      </w:r>
      <w:r>
        <w:t>unsorted array. More memory means faster sorting sub array</w:t>
      </w:r>
      <w:r w:rsidR="00F10006">
        <w:t>s</w:t>
      </w:r>
      <w:r>
        <w:t xml:space="preserve"> in main memory. Unix sort take more memory and more time than 2PMMS. </w:t>
      </w:r>
    </w:p>
    <w:p w14:paraId="093E0D8A" w14:textId="77777777" w:rsidR="00A21966" w:rsidRDefault="00A21966" w:rsidP="005B1410">
      <w:pPr>
        <w:pStyle w:val="Title"/>
      </w:pPr>
    </w:p>
    <w:p w14:paraId="057D95F0" w14:textId="77777777" w:rsidR="00365FEE" w:rsidRDefault="00365FEE" w:rsidP="00855982"/>
    <w:p w14:paraId="7B5523F2" w14:textId="77777777" w:rsidR="005473CA" w:rsidRDefault="005473CA" w:rsidP="00855982"/>
    <w:p w14:paraId="0C5107EF" w14:textId="77777777" w:rsidR="005473CA" w:rsidRDefault="005473CA" w:rsidP="00855982"/>
    <w:p w14:paraId="1BAA099C" w14:textId="77777777" w:rsidR="005473CA" w:rsidRDefault="005473CA" w:rsidP="00855982"/>
    <w:p w14:paraId="653F5879" w14:textId="77777777" w:rsidR="005473CA" w:rsidRDefault="005473CA" w:rsidP="00855982"/>
    <w:p w14:paraId="4A31F9A4" w14:textId="77777777" w:rsidR="005473CA" w:rsidRDefault="005473CA" w:rsidP="00855982"/>
    <w:p w14:paraId="7A42E0B1" w14:textId="77777777" w:rsidR="005473CA" w:rsidRDefault="005473CA" w:rsidP="00855982"/>
    <w:p w14:paraId="72B2D784" w14:textId="77777777" w:rsidR="005473CA" w:rsidRDefault="005473CA" w:rsidP="00855982"/>
    <w:p w14:paraId="5202CE79" w14:textId="77777777" w:rsidR="005473CA" w:rsidRDefault="005473CA" w:rsidP="00855982"/>
    <w:p w14:paraId="50B7EAF9" w14:textId="77777777" w:rsidR="005473CA" w:rsidRDefault="005473CA" w:rsidP="00855982"/>
    <w:p w14:paraId="3ABE2554" w14:textId="77777777" w:rsidR="005473CA" w:rsidRDefault="005473CA" w:rsidP="00855982"/>
    <w:p w14:paraId="2BAADD4F" w14:textId="77777777" w:rsidR="005473CA" w:rsidRDefault="005473CA" w:rsidP="00855982"/>
    <w:p w14:paraId="54F8F8B7" w14:textId="77777777" w:rsidR="005473CA" w:rsidRDefault="005473CA" w:rsidP="00855982"/>
    <w:p w14:paraId="6E6A563A" w14:textId="77777777" w:rsidR="005473CA" w:rsidRDefault="005473CA" w:rsidP="00855982"/>
    <w:p w14:paraId="007ACF6F" w14:textId="77777777" w:rsidR="005473CA" w:rsidRDefault="005473CA" w:rsidP="00855982"/>
    <w:p w14:paraId="02747938" w14:textId="77777777" w:rsidR="005473CA" w:rsidRDefault="005473CA" w:rsidP="00855982"/>
    <w:p w14:paraId="495B0D0C" w14:textId="77777777" w:rsidR="005473CA" w:rsidRDefault="005473CA" w:rsidP="00855982"/>
    <w:p w14:paraId="45105112" w14:textId="77777777" w:rsidR="005473CA" w:rsidRDefault="005473CA" w:rsidP="00855982"/>
    <w:p w14:paraId="1E030A9D" w14:textId="77777777" w:rsidR="005473CA" w:rsidRDefault="005473CA" w:rsidP="00855982"/>
    <w:p w14:paraId="75BAF22A" w14:textId="77777777" w:rsidR="005473CA" w:rsidRDefault="005473CA" w:rsidP="00855982"/>
    <w:p w14:paraId="1FE919E4" w14:textId="77777777" w:rsidR="005473CA" w:rsidRDefault="005473CA" w:rsidP="00855982"/>
    <w:p w14:paraId="4C92F135" w14:textId="77777777" w:rsidR="005473CA" w:rsidRDefault="005473CA" w:rsidP="00855982"/>
    <w:p w14:paraId="3C3C4CA1" w14:textId="77777777" w:rsidR="005473CA" w:rsidRDefault="005473CA" w:rsidP="00855982"/>
    <w:p w14:paraId="7054962D" w14:textId="77777777" w:rsidR="005473CA" w:rsidRDefault="005473CA" w:rsidP="00855982"/>
    <w:p w14:paraId="6B59C50B" w14:textId="634A101A" w:rsidR="005473CA" w:rsidRDefault="005473CA" w:rsidP="005473CA">
      <w:pPr>
        <w:pStyle w:val="Title"/>
      </w:pPr>
      <w:r>
        <w:lastRenderedPageBreak/>
        <w:t>Part 3:</w:t>
      </w:r>
    </w:p>
    <w:p w14:paraId="6DE92AE8" w14:textId="535C62A6" w:rsidR="005473CA" w:rsidRPr="00855982" w:rsidRDefault="000B7B4B" w:rsidP="005473CA">
      <w:pPr>
        <w:pStyle w:val="Heading1"/>
        <w:rPr>
          <w:lang w:eastAsia="zh-CN"/>
        </w:rPr>
      </w:pPr>
      <w:r>
        <w:t>step 1</w:t>
      </w:r>
      <w:r w:rsidR="005473CA">
        <w:t xml:space="preserve">: </w:t>
      </w:r>
    </w:p>
    <w:p w14:paraId="78122671" w14:textId="77777777" w:rsidR="005473CA" w:rsidRDefault="005473CA" w:rsidP="00855982"/>
    <w:p w14:paraId="66C692CC" w14:textId="1177BFD1" w:rsidR="00FD09D8" w:rsidRPr="00FD09D8" w:rsidRDefault="001B7822" w:rsidP="001B7822">
      <w:pPr>
        <w:shd w:val="clear" w:color="auto" w:fill="FFFFFF"/>
        <w:spacing w:after="60"/>
        <w:rPr>
          <w:rFonts w:ascii="Trebuchet MS" w:eastAsia="Times New Roman" w:hAnsi="Trebuchet MS"/>
          <w:color w:val="666666"/>
          <w:sz w:val="20"/>
          <w:szCs w:val="20"/>
        </w:rPr>
      </w:pPr>
      <w:r>
        <w:rPr>
          <w:rFonts w:ascii="Trebuchet MS" w:eastAsia="Times New Roman" w:hAnsi="Trebuchet MS"/>
          <w:color w:val="666666"/>
          <w:sz w:val="20"/>
          <w:szCs w:val="20"/>
        </w:rPr>
        <w:t>1.</w:t>
      </w:r>
      <w:r w:rsidR="00FD09D8" w:rsidRPr="00FD09D8">
        <w:rPr>
          <w:rFonts w:ascii="Trebuchet MS" w:eastAsia="Times New Roman" w:hAnsi="Trebuchet MS"/>
          <w:color w:val="666666"/>
          <w:sz w:val="20"/>
          <w:szCs w:val="20"/>
        </w:rPr>
        <w:t>Producing the list and the count of user ID pairs which represent "true friends".</w:t>
      </w:r>
    </w:p>
    <w:p w14:paraId="75DF4570" w14:textId="3A067E95" w:rsidR="001B7822" w:rsidRPr="001B7822" w:rsidRDefault="001B7822" w:rsidP="001B7822">
      <w:pPr>
        <w:shd w:val="clear" w:color="auto" w:fill="FFFFFF"/>
        <w:spacing w:after="60"/>
        <w:rPr>
          <w:rFonts w:ascii="Trebuchet MS" w:eastAsia="Times New Roman" w:hAnsi="Trebuchet MS"/>
          <w:color w:val="666666"/>
          <w:sz w:val="20"/>
          <w:szCs w:val="20"/>
        </w:rPr>
      </w:pPr>
      <w:r>
        <w:rPr>
          <w:rFonts w:ascii="Trebuchet MS" w:eastAsia="Times New Roman" w:hAnsi="Trebuchet MS"/>
          <w:color w:val="666666"/>
          <w:sz w:val="20"/>
          <w:szCs w:val="20"/>
        </w:rPr>
        <w:t>2.</w:t>
      </w:r>
      <w:r w:rsidRPr="001B7822">
        <w:rPr>
          <w:rFonts w:ascii="Trebuchet MS" w:eastAsia="Times New Roman" w:hAnsi="Trebuchet MS"/>
          <w:color w:val="666666"/>
          <w:sz w:val="20"/>
          <w:szCs w:val="20"/>
        </w:rPr>
        <w:t>Producing the list of top 10 "celebrities", sorted by (in-degree - out-degree)-difference in descending order (from more famous to less famous).</w:t>
      </w:r>
    </w:p>
    <w:p w14:paraId="580EA1F0" w14:textId="77777777" w:rsidR="00FD09D8" w:rsidRDefault="00FD09D8" w:rsidP="00855982"/>
    <w:p w14:paraId="2D7C6628" w14:textId="292BFF15" w:rsidR="007D6272" w:rsidRPr="007A774E" w:rsidRDefault="00C71246" w:rsidP="00855982">
      <w:pPr>
        <w:rPr>
          <w:b/>
        </w:rPr>
      </w:pPr>
      <w:r w:rsidRPr="007A774E">
        <w:rPr>
          <w:b/>
        </w:rPr>
        <w:t>Description:</w:t>
      </w:r>
    </w:p>
    <w:p w14:paraId="43A0022C" w14:textId="702D0C4F" w:rsidR="00204C90" w:rsidRDefault="00C71246" w:rsidP="00031718">
      <w:pPr>
        <w:pStyle w:val="ListParagraph"/>
        <w:numPr>
          <w:ilvl w:val="0"/>
          <w:numId w:val="33"/>
        </w:numPr>
      </w:pPr>
      <w:r>
        <w:t>Select the user</w:t>
      </w:r>
      <w:r w:rsidR="00204C90">
        <w:t xml:space="preserve"> ID</w:t>
      </w:r>
      <w:r>
        <w:t xml:space="preserve"> pairs which they follow</w:t>
      </w:r>
      <w:r w:rsidR="00204C90">
        <w:t>ed</w:t>
      </w:r>
      <w:r>
        <w:t xml:space="preserve"> each other</w:t>
      </w:r>
      <w:r w:rsidR="001D3B76">
        <w:t>,</w:t>
      </w:r>
      <w:r>
        <w:t xml:space="preserve"> and count the number of pairs</w:t>
      </w:r>
      <w:r w:rsidR="001D3B76">
        <w:t>.</w:t>
      </w:r>
    </w:p>
    <w:p w14:paraId="1391CC14" w14:textId="012DA404" w:rsidR="00031718" w:rsidRDefault="00D6337E" w:rsidP="00031718">
      <w:pPr>
        <w:pStyle w:val="ListParagraph"/>
        <w:numPr>
          <w:ilvl w:val="0"/>
          <w:numId w:val="33"/>
        </w:numPr>
      </w:pPr>
      <w:r>
        <w:t>Select the top 10 users which they have the largest difference between in-degree and out-degree</w:t>
      </w:r>
      <w:r w:rsidR="00217219">
        <w:t>, sort these 10 users in descending order</w:t>
      </w:r>
      <w:r w:rsidR="006B512B">
        <w:t xml:space="preserve"> of difference</w:t>
      </w:r>
      <w:r w:rsidR="00EE185B">
        <w:t>.</w:t>
      </w:r>
    </w:p>
    <w:p w14:paraId="5B4EC659" w14:textId="77777777" w:rsidR="00031718" w:rsidRDefault="00031718" w:rsidP="00031718"/>
    <w:p w14:paraId="3B999FE7" w14:textId="31160332" w:rsidR="00031718" w:rsidRDefault="00031718" w:rsidP="00031718">
      <w:pPr>
        <w:rPr>
          <w:b/>
        </w:rPr>
      </w:pPr>
      <w:r w:rsidRPr="007A774E">
        <w:rPr>
          <w:b/>
        </w:rPr>
        <w:t>Relational Algebra:</w:t>
      </w:r>
    </w:p>
    <w:p w14:paraId="5FFD5FC9" w14:textId="3B037704" w:rsidR="00E14275" w:rsidRPr="00221566" w:rsidRDefault="00E14275" w:rsidP="00031718">
      <w:pPr>
        <w:rPr>
          <w:b/>
        </w:rPr>
      </w:pPr>
      <w:r w:rsidRPr="00221566">
        <w:t>R</w:t>
      </w:r>
      <w:r w:rsidR="00E905A7" w:rsidRPr="00221566">
        <w:t>(uid1, uid2)</w:t>
      </w:r>
      <w:r w:rsidRPr="00221566">
        <w:t xml:space="preserve"> </w:t>
      </w:r>
      <w:r w:rsidR="00E905A7" w:rsidRPr="00221566">
        <w:t>:</w:t>
      </w:r>
      <w:r w:rsidRPr="00221566">
        <w:t>= Twitter(uid1, uid2)</w:t>
      </w:r>
    </w:p>
    <w:p w14:paraId="54E128EE" w14:textId="77777777" w:rsidR="008A5C1A" w:rsidRPr="008A5C1A" w:rsidRDefault="00E905A7" w:rsidP="008A5C1A">
      <w:pPr>
        <w:pStyle w:val="ListParagraph"/>
        <w:numPr>
          <w:ilvl w:val="0"/>
          <w:numId w:val="39"/>
        </w:numPr>
        <w:spacing w:line="360" w:lineRule="auto"/>
        <w:rPr>
          <w:sz w:val="32"/>
        </w:rPr>
      </w:pPr>
      <w:r>
        <w:rPr>
          <w:sz w:val="32"/>
        </w:rPr>
        <w:t>(</w:t>
      </w:r>
      <w:r w:rsidR="00E14275" w:rsidRPr="00E14275">
        <w:rPr>
          <w:sz w:val="32"/>
        </w:rPr>
        <w:t>σ</w:t>
      </w:r>
      <w:r w:rsidR="00221566">
        <w:rPr>
          <w:i/>
          <w:iCs/>
          <w:sz w:val="32"/>
          <w:vertAlign w:val="subscript"/>
        </w:rPr>
        <w:t>R1.u</w:t>
      </w:r>
      <w:r w:rsidR="00E14275">
        <w:rPr>
          <w:i/>
          <w:iCs/>
          <w:sz w:val="32"/>
          <w:vertAlign w:val="subscript"/>
        </w:rPr>
        <w:t>id1</w:t>
      </w:r>
      <w:r w:rsidR="00221566">
        <w:rPr>
          <w:i/>
          <w:iCs/>
          <w:sz w:val="32"/>
          <w:vertAlign w:val="subscript"/>
        </w:rPr>
        <w:t xml:space="preserve"> =R2.</w:t>
      </w:r>
      <w:r w:rsidR="00E14275">
        <w:rPr>
          <w:i/>
          <w:iCs/>
          <w:sz w:val="32"/>
          <w:vertAlign w:val="subscript"/>
        </w:rPr>
        <w:t>uid</w:t>
      </w:r>
      <w:r w:rsidR="00221566">
        <w:rPr>
          <w:i/>
          <w:iCs/>
          <w:sz w:val="32"/>
          <w:vertAlign w:val="subscript"/>
        </w:rPr>
        <w:t>2 and R1.</w:t>
      </w:r>
      <w:r w:rsidR="00FD2B95">
        <w:rPr>
          <w:i/>
          <w:iCs/>
          <w:sz w:val="32"/>
          <w:vertAlign w:val="subscript"/>
        </w:rPr>
        <w:t>u</w:t>
      </w:r>
      <w:r w:rsidR="00221566">
        <w:rPr>
          <w:i/>
          <w:iCs/>
          <w:sz w:val="32"/>
          <w:vertAlign w:val="subscript"/>
        </w:rPr>
        <w:t>id2 = R2.</w:t>
      </w:r>
      <w:r>
        <w:rPr>
          <w:i/>
          <w:iCs/>
          <w:sz w:val="32"/>
          <w:vertAlign w:val="subscript"/>
        </w:rPr>
        <w:t>uid</w:t>
      </w:r>
      <w:r w:rsidR="00221566">
        <w:rPr>
          <w:i/>
          <w:iCs/>
          <w:sz w:val="32"/>
          <w:vertAlign w:val="subscript"/>
        </w:rPr>
        <w:t>1</w:t>
      </w:r>
      <w:r>
        <w:rPr>
          <w:sz w:val="32"/>
        </w:rPr>
        <w:t xml:space="preserve"> </w:t>
      </w:r>
      <w:r w:rsidR="00FD2B95">
        <w:rPr>
          <w:sz w:val="32"/>
        </w:rPr>
        <w:t>(</w:t>
      </w:r>
      <w:r w:rsidR="00FD2B95" w:rsidRPr="00E12FAB">
        <w:rPr>
          <w:sz w:val="32"/>
        </w:rPr>
        <w:t>ρ</w:t>
      </w:r>
      <w:r w:rsidR="00FD2B95">
        <w:rPr>
          <w:iCs/>
          <w:sz w:val="32"/>
          <w:vertAlign w:val="subscript"/>
        </w:rPr>
        <w:t>R</w:t>
      </w:r>
      <w:r w:rsidR="00221566">
        <w:rPr>
          <w:iCs/>
          <w:sz w:val="32"/>
          <w:vertAlign w:val="subscript"/>
        </w:rPr>
        <w:t>1</w:t>
      </w:r>
      <w:r w:rsidR="00E07E1E">
        <w:rPr>
          <w:rFonts w:ascii="Lucida Sans Unicode" w:hAnsi="Lucida Sans Unicode" w:cs="Lucida Sans Unicode"/>
          <w:iCs/>
          <w:sz w:val="32"/>
        </w:rPr>
        <w:t>(</w:t>
      </w:r>
      <w:r w:rsidR="00E07E1E" w:rsidRPr="00E14275">
        <w:rPr>
          <w:sz w:val="32"/>
        </w:rPr>
        <w:t>σ</w:t>
      </w:r>
      <w:r w:rsidR="00E07E1E">
        <w:rPr>
          <w:i/>
          <w:iCs/>
          <w:sz w:val="32"/>
          <w:vertAlign w:val="subscript"/>
        </w:rPr>
        <w:t>uid1</w:t>
      </w:r>
      <w:r w:rsidR="00E07E1E">
        <w:rPr>
          <w:i/>
          <w:iCs/>
          <w:sz w:val="32"/>
          <w:vertAlign w:val="subscript"/>
        </w:rPr>
        <w:t xml:space="preserve"> &lt;</w:t>
      </w:r>
      <w:r w:rsidR="00E07E1E">
        <w:rPr>
          <w:i/>
          <w:iCs/>
          <w:sz w:val="32"/>
          <w:vertAlign w:val="subscript"/>
        </w:rPr>
        <w:t>uid2</w:t>
      </w:r>
      <w:r w:rsidR="00E07E1E">
        <w:rPr>
          <w:i/>
          <w:iCs/>
          <w:sz w:val="32"/>
          <w:vertAlign w:val="subscript"/>
        </w:rPr>
        <w:t xml:space="preserve"> </w:t>
      </w:r>
      <w:r w:rsidR="00FE6D4E">
        <w:rPr>
          <w:rFonts w:ascii="Lucida Sans Unicode" w:hAnsi="Lucida Sans Unicode" w:cs="Lucida Sans Unicode"/>
          <w:iCs/>
          <w:sz w:val="32"/>
        </w:rPr>
        <w:t>R)</w:t>
      </w:r>
      <w:r w:rsidR="00221566">
        <w:rPr>
          <w:rFonts w:ascii="Lucida Sans Unicode" w:hAnsi="Lucida Sans Unicode" w:cs="Lucida Sans Unicode"/>
          <w:iCs/>
          <w:sz w:val="32"/>
        </w:rPr>
        <w:t xml:space="preserve"> x </w:t>
      </w:r>
      <w:r w:rsidR="00221566" w:rsidRPr="00E12FAB">
        <w:rPr>
          <w:sz w:val="32"/>
        </w:rPr>
        <w:t>ρ</w:t>
      </w:r>
      <w:r w:rsidR="00221566">
        <w:rPr>
          <w:iCs/>
          <w:sz w:val="32"/>
          <w:vertAlign w:val="subscript"/>
        </w:rPr>
        <w:t>R2</w:t>
      </w:r>
      <w:r w:rsidR="00E07E1E">
        <w:rPr>
          <w:rFonts w:ascii="Lucida Sans Unicode" w:hAnsi="Lucida Sans Unicode" w:cs="Lucida Sans Unicode"/>
          <w:iCs/>
          <w:sz w:val="32"/>
        </w:rPr>
        <w:t>(</w:t>
      </w:r>
      <w:r w:rsidR="00FE6D4E" w:rsidRPr="00E14275">
        <w:rPr>
          <w:sz w:val="32"/>
        </w:rPr>
        <w:t>σ</w:t>
      </w:r>
      <w:r w:rsidR="00FE6D4E">
        <w:rPr>
          <w:i/>
          <w:iCs/>
          <w:sz w:val="32"/>
          <w:vertAlign w:val="subscript"/>
        </w:rPr>
        <w:t>u</w:t>
      </w:r>
      <w:r w:rsidR="00FE6D4E">
        <w:rPr>
          <w:i/>
          <w:iCs/>
          <w:sz w:val="32"/>
          <w:vertAlign w:val="subscript"/>
        </w:rPr>
        <w:t>id2</w:t>
      </w:r>
      <w:r w:rsidR="00FE6D4E">
        <w:rPr>
          <w:i/>
          <w:iCs/>
          <w:sz w:val="32"/>
          <w:vertAlign w:val="subscript"/>
        </w:rPr>
        <w:t xml:space="preserve"> &lt;uid</w:t>
      </w:r>
      <w:r w:rsidR="00FE6D4E">
        <w:rPr>
          <w:i/>
          <w:iCs/>
          <w:sz w:val="32"/>
          <w:vertAlign w:val="subscript"/>
        </w:rPr>
        <w:t>1</w:t>
      </w:r>
      <w:r w:rsidR="00FE6D4E">
        <w:rPr>
          <w:i/>
          <w:iCs/>
          <w:sz w:val="32"/>
          <w:vertAlign w:val="subscript"/>
        </w:rPr>
        <w:t xml:space="preserve"> </w:t>
      </w:r>
      <w:r w:rsidR="00FE6D4E">
        <w:rPr>
          <w:rFonts w:ascii="Lucida Sans Unicode" w:hAnsi="Lucida Sans Unicode" w:cs="Lucida Sans Unicode"/>
          <w:iCs/>
          <w:sz w:val="32"/>
        </w:rPr>
        <w:t>R</w:t>
      </w:r>
      <w:r w:rsidR="00E07E1E">
        <w:rPr>
          <w:rFonts w:ascii="Lucida Sans Unicode" w:hAnsi="Lucida Sans Unicode" w:cs="Lucida Sans Unicode"/>
          <w:iCs/>
          <w:sz w:val="32"/>
        </w:rPr>
        <w:t>)</w:t>
      </w:r>
    </w:p>
    <w:p w14:paraId="332DEF65" w14:textId="7B85A40C" w:rsidR="00221566" w:rsidRDefault="00221566" w:rsidP="008A5C1A">
      <w:pPr>
        <w:pStyle w:val="ListParagraph"/>
        <w:numPr>
          <w:ilvl w:val="0"/>
          <w:numId w:val="39"/>
        </w:numPr>
        <w:spacing w:line="360" w:lineRule="auto"/>
        <w:rPr>
          <w:sz w:val="32"/>
        </w:rPr>
      </w:pPr>
      <w:r w:rsidRPr="008A5C1A">
        <w:rPr>
          <w:rFonts w:cs="Lucida Sans Unicode"/>
          <w:iCs/>
          <w:sz w:val="24"/>
          <w:szCs w:val="24"/>
        </w:rPr>
        <w:t>Outdegree</w:t>
      </w:r>
      <w:r w:rsidR="009760F2" w:rsidRPr="008A5C1A">
        <w:rPr>
          <w:rFonts w:cs="Lucida Sans Unicode"/>
          <w:iCs/>
        </w:rPr>
        <w:t xml:space="preserve"> (uid</w:t>
      </w:r>
      <w:r w:rsidRPr="008A5C1A">
        <w:rPr>
          <w:rFonts w:cs="Lucida Sans Unicode"/>
          <w:iCs/>
          <w:sz w:val="24"/>
          <w:szCs w:val="24"/>
        </w:rPr>
        <w:t xml:space="preserve">, count) := </w:t>
      </w:r>
      <w:r w:rsidR="00902038" w:rsidRPr="00902038">
        <w:rPr>
          <w:sz w:val="32"/>
        </w:rPr>
        <w:t>γ</w:t>
      </w:r>
      <w:r w:rsidR="00902038" w:rsidRPr="008A5C1A">
        <w:rPr>
          <w:i/>
          <w:iCs/>
          <w:sz w:val="32"/>
          <w:vertAlign w:val="subscript"/>
        </w:rPr>
        <w:t xml:space="preserve"> </w:t>
      </w:r>
      <w:r w:rsidR="009760F2" w:rsidRPr="008A5C1A">
        <w:rPr>
          <w:i/>
          <w:iCs/>
          <w:sz w:val="32"/>
          <w:vertAlign w:val="subscript"/>
        </w:rPr>
        <w:t xml:space="preserve">uid1-&gt;uid, COUNT(uid2)-&gt;count </w:t>
      </w:r>
      <w:r w:rsidR="009760F2" w:rsidRPr="008A5C1A">
        <w:rPr>
          <w:sz w:val="32"/>
        </w:rPr>
        <w:t xml:space="preserve"> R</w:t>
      </w:r>
      <w:bookmarkStart w:id="0" w:name="_GoBack"/>
      <w:bookmarkEnd w:id="0"/>
    </w:p>
    <w:p w14:paraId="4AC0816D" w14:textId="77777777" w:rsidR="00902038" w:rsidRDefault="00902038" w:rsidP="00902038">
      <w:pPr>
        <w:pStyle w:val="ListParagraph"/>
        <w:spacing w:line="360" w:lineRule="auto"/>
        <w:ind w:left="1080"/>
        <w:rPr>
          <w:sz w:val="32"/>
        </w:rPr>
      </w:pPr>
      <w:r>
        <w:rPr>
          <w:rFonts w:cs="Lucida Sans Unicode"/>
          <w:iCs/>
          <w:sz w:val="24"/>
          <w:szCs w:val="24"/>
        </w:rPr>
        <w:t>In</w:t>
      </w:r>
      <w:r w:rsidRPr="008A5C1A">
        <w:rPr>
          <w:rFonts w:cs="Lucida Sans Unicode"/>
          <w:iCs/>
          <w:sz w:val="24"/>
          <w:szCs w:val="24"/>
        </w:rPr>
        <w:t>degree</w:t>
      </w:r>
      <w:r w:rsidRPr="008A5C1A">
        <w:rPr>
          <w:rFonts w:cs="Lucida Sans Unicode"/>
          <w:iCs/>
        </w:rPr>
        <w:t xml:space="preserve"> (uid</w:t>
      </w:r>
      <w:r w:rsidRPr="008A5C1A">
        <w:rPr>
          <w:rFonts w:cs="Lucida Sans Unicode"/>
          <w:iCs/>
          <w:sz w:val="24"/>
          <w:szCs w:val="24"/>
        </w:rPr>
        <w:t xml:space="preserve">, count) := </w:t>
      </w:r>
      <w:r w:rsidRPr="00902038">
        <w:rPr>
          <w:sz w:val="32"/>
        </w:rPr>
        <w:t>γ</w:t>
      </w:r>
      <w:r w:rsidRPr="008A5C1A">
        <w:rPr>
          <w:i/>
          <w:iCs/>
          <w:sz w:val="32"/>
          <w:vertAlign w:val="subscript"/>
        </w:rPr>
        <w:t xml:space="preserve"> </w:t>
      </w:r>
      <w:r>
        <w:rPr>
          <w:i/>
          <w:iCs/>
          <w:sz w:val="32"/>
          <w:vertAlign w:val="subscript"/>
        </w:rPr>
        <w:t>uid2</w:t>
      </w:r>
      <w:r w:rsidRPr="008A5C1A">
        <w:rPr>
          <w:i/>
          <w:iCs/>
          <w:sz w:val="32"/>
          <w:vertAlign w:val="subscript"/>
        </w:rPr>
        <w:t>-&gt;uid, COUNT</w:t>
      </w:r>
      <w:r>
        <w:rPr>
          <w:i/>
          <w:iCs/>
          <w:sz w:val="32"/>
          <w:vertAlign w:val="subscript"/>
        </w:rPr>
        <w:t>(uid1</w:t>
      </w:r>
      <w:r w:rsidRPr="008A5C1A">
        <w:rPr>
          <w:i/>
          <w:iCs/>
          <w:sz w:val="32"/>
          <w:vertAlign w:val="subscript"/>
        </w:rPr>
        <w:t xml:space="preserve">)-&gt;count </w:t>
      </w:r>
      <w:r w:rsidRPr="008A5C1A">
        <w:rPr>
          <w:sz w:val="32"/>
        </w:rPr>
        <w:t xml:space="preserve"> R</w:t>
      </w:r>
    </w:p>
    <w:p w14:paraId="218BD5FB" w14:textId="388874D7" w:rsidR="00902038" w:rsidRDefault="00902038" w:rsidP="00902038">
      <w:pPr>
        <w:pStyle w:val="ListParagraph"/>
        <w:spacing w:line="360" w:lineRule="auto"/>
        <w:ind w:left="1080"/>
        <w:rPr>
          <w:sz w:val="32"/>
        </w:rPr>
      </w:pPr>
      <w:r w:rsidRPr="00902038">
        <w:rPr>
          <w:sz w:val="32"/>
        </w:rPr>
        <w:t>τ</w:t>
      </w:r>
      <w:r w:rsidRPr="00902038">
        <w:rPr>
          <w:sz w:val="32"/>
          <w:vertAlign w:val="subscript"/>
        </w:rPr>
        <w:t>diff</w:t>
      </w:r>
      <w:r>
        <w:rPr>
          <w:sz w:val="32"/>
        </w:rPr>
        <w:t xml:space="preserve"> </w:t>
      </w:r>
      <w:r w:rsidRPr="00902038">
        <w:rPr>
          <w:sz w:val="32"/>
        </w:rPr>
        <w:t>ρ</w:t>
      </w:r>
      <w:r w:rsidRPr="00902038">
        <w:rPr>
          <w:sz w:val="32"/>
          <w:vertAlign w:val="subscript"/>
        </w:rPr>
        <w:t>(uid, diff)</w:t>
      </w:r>
      <w:r>
        <w:rPr>
          <w:sz w:val="32"/>
        </w:rPr>
        <w:t xml:space="preserve"> (</w:t>
      </w:r>
      <w:r>
        <w:rPr>
          <w:sz w:val="32"/>
        </w:rPr>
        <w:sym w:font="Symbol" w:char="F050"/>
      </w:r>
      <w:r>
        <w:rPr>
          <w:iCs/>
          <w:sz w:val="32"/>
          <w:vertAlign w:val="subscript"/>
        </w:rPr>
        <w:t>Indegree.uid,</w:t>
      </w:r>
      <w:r w:rsidRPr="00E12FAB">
        <w:rPr>
          <w:iCs/>
          <w:sz w:val="32"/>
          <w:vertAlign w:val="subscript"/>
        </w:rPr>
        <w:t xml:space="preserve"> </w:t>
      </w:r>
      <w:r>
        <w:rPr>
          <w:iCs/>
          <w:sz w:val="32"/>
          <w:vertAlign w:val="subscript"/>
        </w:rPr>
        <w:t>Indegree.count-Outdegree.count</w:t>
      </w:r>
      <w:r w:rsidR="00C80FA1">
        <w:rPr>
          <w:sz w:val="32"/>
        </w:rPr>
        <w:t xml:space="preserve"> </w:t>
      </w:r>
      <w:r w:rsidRPr="00E12FAB">
        <w:rPr>
          <w:sz w:val="32"/>
        </w:rPr>
        <w:t>σ</w:t>
      </w:r>
      <w:r>
        <w:rPr>
          <w:i/>
          <w:iCs/>
          <w:sz w:val="32"/>
          <w:vertAlign w:val="subscript"/>
        </w:rPr>
        <w:t>Indegree.uid=Outdegree.uid</w:t>
      </w:r>
      <w:r>
        <w:rPr>
          <w:sz w:val="32"/>
        </w:rPr>
        <w:t xml:space="preserve"> (Indegree </w:t>
      </w:r>
      <w:r w:rsidRPr="00E12FAB">
        <w:rPr>
          <w:rFonts w:hint="eastAsia"/>
          <w:sz w:val="32"/>
        </w:rPr>
        <w:t>×</w:t>
      </w:r>
      <w:r>
        <w:rPr>
          <w:sz w:val="32"/>
          <w:lang w:val="en-CA"/>
        </w:rPr>
        <w:t xml:space="preserve"> Outdegree</w:t>
      </w:r>
      <w:r>
        <w:rPr>
          <w:sz w:val="32"/>
        </w:rPr>
        <w:t>)</w:t>
      </w:r>
      <w:r>
        <w:rPr>
          <w:sz w:val="32"/>
        </w:rPr>
        <w:t>)</w:t>
      </w:r>
    </w:p>
    <w:p w14:paraId="50F36D00" w14:textId="625CEA0D" w:rsidR="00902038" w:rsidRPr="00902038" w:rsidRDefault="00902038" w:rsidP="00902038">
      <w:pPr>
        <w:spacing w:line="360" w:lineRule="auto"/>
        <w:ind w:left="720"/>
        <w:rPr>
          <w:sz w:val="32"/>
        </w:rPr>
      </w:pPr>
    </w:p>
    <w:p w14:paraId="4290BD54" w14:textId="77777777" w:rsidR="00902038" w:rsidRDefault="00902038" w:rsidP="00902038">
      <w:pPr>
        <w:spacing w:line="360" w:lineRule="auto"/>
        <w:rPr>
          <w:sz w:val="32"/>
        </w:rPr>
      </w:pPr>
    </w:p>
    <w:p w14:paraId="460359BC" w14:textId="77777777" w:rsidR="00902038" w:rsidRDefault="00902038" w:rsidP="00902038">
      <w:pPr>
        <w:spacing w:line="360" w:lineRule="auto"/>
        <w:rPr>
          <w:sz w:val="32"/>
        </w:rPr>
      </w:pPr>
    </w:p>
    <w:p w14:paraId="59524CCE" w14:textId="67F7AFFD" w:rsidR="009760F2" w:rsidRPr="009760F2" w:rsidRDefault="009760F2" w:rsidP="008A5C1A">
      <w:pPr>
        <w:pStyle w:val="ListParagraph"/>
        <w:ind w:left="1080"/>
        <w:rPr>
          <w:rFonts w:ascii="Times New Roman" w:eastAsia="Times New Roman" w:hAnsi="Times New Roman" w:cs="Times New Roman"/>
          <w:sz w:val="24"/>
          <w:szCs w:val="24"/>
        </w:rPr>
      </w:pPr>
    </w:p>
    <w:p w14:paraId="766D1823" w14:textId="77777777" w:rsidR="009760F2" w:rsidRPr="009760F2" w:rsidRDefault="009760F2" w:rsidP="009760F2">
      <w:pPr>
        <w:spacing w:line="360" w:lineRule="auto"/>
        <w:rPr>
          <w:sz w:val="32"/>
        </w:rPr>
      </w:pPr>
    </w:p>
    <w:p w14:paraId="239B4148" w14:textId="083B570F" w:rsidR="00221566" w:rsidRPr="00221566" w:rsidRDefault="00221566" w:rsidP="00221566">
      <w:pPr>
        <w:pStyle w:val="ListParagraph"/>
        <w:spacing w:line="360" w:lineRule="auto"/>
        <w:ind w:left="1080"/>
        <w:rPr>
          <w:sz w:val="24"/>
          <w:szCs w:val="24"/>
        </w:rPr>
      </w:pPr>
    </w:p>
    <w:p w14:paraId="226BE962" w14:textId="5C97D75A" w:rsidR="00A362C6" w:rsidRPr="007A774E" w:rsidRDefault="00A362C6" w:rsidP="00E14275">
      <w:pPr>
        <w:pStyle w:val="ListParagraph"/>
        <w:spacing w:line="360" w:lineRule="auto"/>
        <w:ind w:left="1080"/>
      </w:pPr>
    </w:p>
    <w:p w14:paraId="1DB73001" w14:textId="3984F30F" w:rsidR="00D36D2C" w:rsidRPr="007A774E" w:rsidRDefault="002726C1" w:rsidP="007A774E">
      <w:pPr>
        <w:spacing w:line="360" w:lineRule="auto"/>
        <w:rPr>
          <w:sz w:val="32"/>
        </w:rPr>
      </w:pPr>
      <w:r>
        <w:t xml:space="preserve"> </w:t>
      </w:r>
    </w:p>
    <w:p w14:paraId="161AE93E" w14:textId="3031F6C9" w:rsidR="00D36D2C" w:rsidRPr="00E12FAB" w:rsidRDefault="00D36D2C" w:rsidP="00D36D2C">
      <w:pPr>
        <w:spacing w:line="360" w:lineRule="auto"/>
        <w:ind w:left="720"/>
        <w:rPr>
          <w:sz w:val="32"/>
        </w:rPr>
      </w:pPr>
    </w:p>
    <w:p w14:paraId="7138F4D8" w14:textId="13073221" w:rsidR="00031718" w:rsidRDefault="00031718" w:rsidP="00D36D2C">
      <w:pPr>
        <w:pStyle w:val="ListParagraph"/>
      </w:pPr>
    </w:p>
    <w:p w14:paraId="4467BD0A" w14:textId="77777777" w:rsidR="00E2406B" w:rsidRDefault="00E2406B" w:rsidP="00E2406B">
      <w:pPr>
        <w:pStyle w:val="ListParagraph"/>
      </w:pPr>
    </w:p>
    <w:p w14:paraId="0C4C3DB1" w14:textId="77777777" w:rsidR="00031718" w:rsidRPr="00855982" w:rsidRDefault="00031718" w:rsidP="00031718"/>
    <w:sectPr w:rsidR="00031718" w:rsidRPr="00855982"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5E771" w14:textId="77777777" w:rsidR="00BE257A" w:rsidRDefault="00BE257A" w:rsidP="00855982">
      <w:r>
        <w:separator/>
      </w:r>
    </w:p>
  </w:endnote>
  <w:endnote w:type="continuationSeparator" w:id="0">
    <w:p w14:paraId="59D228BF" w14:textId="77777777" w:rsidR="00BE257A" w:rsidRDefault="00BE257A" w:rsidP="0085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52AB63D7" w14:textId="77777777" w:rsidR="00855982" w:rsidRDefault="00855982">
        <w:pPr>
          <w:pStyle w:val="Footer"/>
        </w:pPr>
        <w:r>
          <w:fldChar w:fldCharType="begin"/>
        </w:r>
        <w:r>
          <w:instrText xml:space="preserve"> PAGE   \* MERGEFORMAT </w:instrText>
        </w:r>
        <w:r>
          <w:fldChar w:fldCharType="separate"/>
        </w:r>
        <w:r w:rsidR="006667A3">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82F88" w14:textId="77777777" w:rsidR="00BE257A" w:rsidRDefault="00BE257A" w:rsidP="00855982">
      <w:r>
        <w:separator/>
      </w:r>
    </w:p>
  </w:footnote>
  <w:footnote w:type="continuationSeparator" w:id="0">
    <w:p w14:paraId="3B02FC1C" w14:textId="77777777" w:rsidR="00BE257A" w:rsidRDefault="00BE257A" w:rsidP="008559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0535BA"/>
    <w:multiLevelType w:val="multilevel"/>
    <w:tmpl w:val="BDD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E587CE6"/>
    <w:multiLevelType w:val="multilevel"/>
    <w:tmpl w:val="C87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19B3D7E"/>
    <w:multiLevelType w:val="hybridMultilevel"/>
    <w:tmpl w:val="3B32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80EDE"/>
    <w:multiLevelType w:val="hybridMultilevel"/>
    <w:tmpl w:val="28E8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82C1466"/>
    <w:multiLevelType w:val="hybridMultilevel"/>
    <w:tmpl w:val="CC0ECE12"/>
    <w:lvl w:ilvl="0" w:tplc="71E0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0D35951"/>
    <w:multiLevelType w:val="hybridMultilevel"/>
    <w:tmpl w:val="15F247D4"/>
    <w:lvl w:ilvl="0" w:tplc="6F6049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161DEA"/>
    <w:multiLevelType w:val="hybridMultilevel"/>
    <w:tmpl w:val="2C6A6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77DFD"/>
    <w:multiLevelType w:val="hybridMultilevel"/>
    <w:tmpl w:val="418AC05E"/>
    <w:lvl w:ilvl="0" w:tplc="0D642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711C29"/>
    <w:multiLevelType w:val="hybridMultilevel"/>
    <w:tmpl w:val="5750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12434C"/>
    <w:multiLevelType w:val="hybridMultilevel"/>
    <w:tmpl w:val="CC0ECE12"/>
    <w:lvl w:ilvl="0" w:tplc="71E0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444C83"/>
    <w:multiLevelType w:val="hybridMultilevel"/>
    <w:tmpl w:val="355E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0"/>
  </w:num>
  <w:num w:numId="30">
    <w:abstractNumId w:val="15"/>
  </w:num>
  <w:num w:numId="31">
    <w:abstractNumId w:val="13"/>
  </w:num>
  <w:num w:numId="32">
    <w:abstractNumId w:val="18"/>
  </w:num>
  <w:num w:numId="33">
    <w:abstractNumId w:val="24"/>
  </w:num>
  <w:num w:numId="34">
    <w:abstractNumId w:val="19"/>
  </w:num>
  <w:num w:numId="35">
    <w:abstractNumId w:val="23"/>
  </w:num>
  <w:num w:numId="36">
    <w:abstractNumId w:val="28"/>
  </w:num>
  <w:num w:numId="37">
    <w:abstractNumId w:val="25"/>
  </w:num>
  <w:num w:numId="38">
    <w:abstractNumId w:val="26"/>
  </w:num>
  <w:num w:numId="39">
    <w:abstractNumId w:val="2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2846"/>
    <w:rsid w:val="00004C12"/>
    <w:rsid w:val="00031718"/>
    <w:rsid w:val="00044FD9"/>
    <w:rsid w:val="000662AF"/>
    <w:rsid w:val="000B7B4B"/>
    <w:rsid w:val="000C140A"/>
    <w:rsid w:val="000F619B"/>
    <w:rsid w:val="00125D26"/>
    <w:rsid w:val="001277AE"/>
    <w:rsid w:val="00140B11"/>
    <w:rsid w:val="0014799B"/>
    <w:rsid w:val="00161B6F"/>
    <w:rsid w:val="001B4BD8"/>
    <w:rsid w:val="001B7822"/>
    <w:rsid w:val="001C3146"/>
    <w:rsid w:val="001D3B76"/>
    <w:rsid w:val="001D4362"/>
    <w:rsid w:val="001E2800"/>
    <w:rsid w:val="00204C90"/>
    <w:rsid w:val="0021511E"/>
    <w:rsid w:val="00217219"/>
    <w:rsid w:val="00221566"/>
    <w:rsid w:val="002478ED"/>
    <w:rsid w:val="002726C1"/>
    <w:rsid w:val="00292AB7"/>
    <w:rsid w:val="002B4A02"/>
    <w:rsid w:val="002B5BEF"/>
    <w:rsid w:val="002C1223"/>
    <w:rsid w:val="002C41EE"/>
    <w:rsid w:val="002C6864"/>
    <w:rsid w:val="002E01D1"/>
    <w:rsid w:val="00307129"/>
    <w:rsid w:val="00323E0E"/>
    <w:rsid w:val="0034504F"/>
    <w:rsid w:val="00365FEE"/>
    <w:rsid w:val="003B1330"/>
    <w:rsid w:val="003E12EF"/>
    <w:rsid w:val="00416C40"/>
    <w:rsid w:val="00447EF6"/>
    <w:rsid w:val="004536DC"/>
    <w:rsid w:val="00454B0D"/>
    <w:rsid w:val="004B4A80"/>
    <w:rsid w:val="004B5DFD"/>
    <w:rsid w:val="004C2660"/>
    <w:rsid w:val="004E1FA4"/>
    <w:rsid w:val="0051443E"/>
    <w:rsid w:val="005473CA"/>
    <w:rsid w:val="005636A9"/>
    <w:rsid w:val="0056430A"/>
    <w:rsid w:val="0058155B"/>
    <w:rsid w:val="005B1410"/>
    <w:rsid w:val="006012FD"/>
    <w:rsid w:val="006473FC"/>
    <w:rsid w:val="006667A3"/>
    <w:rsid w:val="006B512B"/>
    <w:rsid w:val="00753952"/>
    <w:rsid w:val="00757136"/>
    <w:rsid w:val="007833A7"/>
    <w:rsid w:val="007A774E"/>
    <w:rsid w:val="007C2920"/>
    <w:rsid w:val="007C2C4F"/>
    <w:rsid w:val="007D6272"/>
    <w:rsid w:val="00826679"/>
    <w:rsid w:val="00855982"/>
    <w:rsid w:val="0088635A"/>
    <w:rsid w:val="008A5C1A"/>
    <w:rsid w:val="008B5055"/>
    <w:rsid w:val="008B7CD2"/>
    <w:rsid w:val="008C2AD1"/>
    <w:rsid w:val="008C60D3"/>
    <w:rsid w:val="008E4685"/>
    <w:rsid w:val="00902038"/>
    <w:rsid w:val="00914EBC"/>
    <w:rsid w:val="009246AE"/>
    <w:rsid w:val="009760F2"/>
    <w:rsid w:val="009A62B9"/>
    <w:rsid w:val="009C08FC"/>
    <w:rsid w:val="009E07C6"/>
    <w:rsid w:val="00A10484"/>
    <w:rsid w:val="00A21966"/>
    <w:rsid w:val="00A21AB2"/>
    <w:rsid w:val="00A362C6"/>
    <w:rsid w:val="00AF2E6B"/>
    <w:rsid w:val="00B559F4"/>
    <w:rsid w:val="00BE257A"/>
    <w:rsid w:val="00C00CD5"/>
    <w:rsid w:val="00C211B5"/>
    <w:rsid w:val="00C34F57"/>
    <w:rsid w:val="00C515F5"/>
    <w:rsid w:val="00C71246"/>
    <w:rsid w:val="00C80FA1"/>
    <w:rsid w:val="00CA5191"/>
    <w:rsid w:val="00CC09A6"/>
    <w:rsid w:val="00CF5043"/>
    <w:rsid w:val="00D14810"/>
    <w:rsid w:val="00D22119"/>
    <w:rsid w:val="00D36D2C"/>
    <w:rsid w:val="00D41030"/>
    <w:rsid w:val="00D6337E"/>
    <w:rsid w:val="00D63FF7"/>
    <w:rsid w:val="00DE0C6C"/>
    <w:rsid w:val="00E01E68"/>
    <w:rsid w:val="00E07E1E"/>
    <w:rsid w:val="00E14275"/>
    <w:rsid w:val="00E16C26"/>
    <w:rsid w:val="00E2406B"/>
    <w:rsid w:val="00E32FC6"/>
    <w:rsid w:val="00E905A7"/>
    <w:rsid w:val="00E93928"/>
    <w:rsid w:val="00E946DF"/>
    <w:rsid w:val="00EA1096"/>
    <w:rsid w:val="00EB0EA8"/>
    <w:rsid w:val="00EE185B"/>
    <w:rsid w:val="00F05BE3"/>
    <w:rsid w:val="00F10006"/>
    <w:rsid w:val="00F54AAA"/>
    <w:rsid w:val="00F659DC"/>
    <w:rsid w:val="00F84B76"/>
    <w:rsid w:val="00FD09D8"/>
    <w:rsid w:val="00FD262C"/>
    <w:rsid w:val="00FD2B95"/>
    <w:rsid w:val="00FD336B"/>
    <w:rsid w:val="00FE2F7C"/>
    <w:rsid w:val="00FE6D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BD38"/>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0F2"/>
    <w:pPr>
      <w:spacing w:after="0" w:line="240" w:lineRule="auto"/>
    </w:pPr>
    <w:rPr>
      <w:rFonts w:ascii="Times New Roman" w:hAnsi="Times New Roman" w:cs="Times New Roman"/>
      <w:sz w:val="24"/>
      <w:szCs w:val="24"/>
      <w:lang w:eastAsia="zh-CN"/>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sz w:val="36"/>
      <w:szCs w:val="36"/>
      <w:lang w:eastAsia="ja-JP"/>
    </w:rPr>
  </w:style>
  <w:style w:type="paragraph" w:styleId="Heading2">
    <w:name w:val="heading 2"/>
    <w:basedOn w:val="Normal"/>
    <w:next w:val="Normal"/>
    <w:link w:val="Heading2Char"/>
    <w:uiPriority w:val="9"/>
    <w:semiHidden/>
    <w:unhideWhenUsed/>
    <w:qFormat/>
    <w:rsid w:val="00FD262C"/>
    <w:pPr>
      <w:keepNext/>
      <w:keepLines/>
      <w:spacing w:before="360" w:line="259" w:lineRule="auto"/>
      <w:outlineLvl w:val="1"/>
    </w:pPr>
    <w:rPr>
      <w:rFonts w:asciiTheme="majorHAnsi" w:eastAsiaTheme="majorEastAsia" w:hAnsiTheme="majorHAnsi" w:cstheme="majorBidi"/>
      <w:b/>
      <w:bCs/>
      <w:smallCaps/>
      <w:sz w:val="28"/>
      <w:szCs w:val="28"/>
      <w:lang w:eastAsia="ja-JP"/>
    </w:rPr>
  </w:style>
  <w:style w:type="paragraph" w:styleId="Heading3">
    <w:name w:val="heading 3"/>
    <w:basedOn w:val="Normal"/>
    <w:next w:val="Normal"/>
    <w:link w:val="Heading3Char"/>
    <w:uiPriority w:val="9"/>
    <w:semiHidden/>
    <w:unhideWhenUsed/>
    <w:qFormat/>
    <w:rsid w:val="00FD262C"/>
    <w:pPr>
      <w:keepNext/>
      <w:keepLines/>
      <w:spacing w:before="200" w:line="259" w:lineRule="auto"/>
      <w:outlineLvl w:val="2"/>
    </w:pPr>
    <w:rPr>
      <w:rFonts w:asciiTheme="majorHAnsi" w:eastAsiaTheme="majorEastAsia" w:hAnsiTheme="majorHAnsi" w:cstheme="majorBidi"/>
      <w:b/>
      <w:bCs/>
      <w:sz w:val="22"/>
      <w:szCs w:val="22"/>
      <w:lang w:eastAsia="ja-JP"/>
    </w:rPr>
  </w:style>
  <w:style w:type="paragraph" w:styleId="Heading4">
    <w:name w:val="heading 4"/>
    <w:basedOn w:val="Normal"/>
    <w:next w:val="Normal"/>
    <w:link w:val="Heading4Char"/>
    <w:uiPriority w:val="9"/>
    <w:semiHidden/>
    <w:unhideWhenUsed/>
    <w:qFormat/>
    <w:rsid w:val="00FD262C"/>
    <w:pPr>
      <w:keepNext/>
      <w:keepLines/>
      <w:spacing w:before="200" w:line="259" w:lineRule="auto"/>
      <w:outlineLvl w:val="3"/>
    </w:pPr>
    <w:rPr>
      <w:rFonts w:asciiTheme="majorHAnsi" w:eastAsiaTheme="majorEastAsia" w:hAnsiTheme="majorHAnsi" w:cstheme="majorBidi"/>
      <w:b/>
      <w:bCs/>
      <w:i/>
      <w:iCs/>
      <w:sz w:val="22"/>
      <w:szCs w:val="22"/>
      <w:lang w:eastAsia="ja-JP"/>
    </w:rPr>
  </w:style>
  <w:style w:type="paragraph" w:styleId="Heading5">
    <w:name w:val="heading 5"/>
    <w:basedOn w:val="Normal"/>
    <w:next w:val="Normal"/>
    <w:link w:val="Heading5Char"/>
    <w:uiPriority w:val="9"/>
    <w:semiHidden/>
    <w:unhideWhenUsed/>
    <w:qFormat/>
    <w:rsid w:val="00FD262C"/>
    <w:pPr>
      <w:keepNext/>
      <w:keepLines/>
      <w:spacing w:before="200" w:line="259" w:lineRule="auto"/>
      <w:outlineLvl w:val="4"/>
    </w:pPr>
    <w:rPr>
      <w:rFonts w:asciiTheme="majorHAnsi" w:eastAsiaTheme="majorEastAsia" w:hAnsiTheme="majorHAnsi" w:cstheme="majorBidi"/>
      <w:color w:val="404040" w:themeColor="text1" w:themeTint="BF"/>
      <w:sz w:val="22"/>
      <w:szCs w:val="22"/>
      <w:lang w:eastAsia="ja-JP"/>
    </w:rPr>
  </w:style>
  <w:style w:type="paragraph" w:styleId="Heading6">
    <w:name w:val="heading 6"/>
    <w:basedOn w:val="Normal"/>
    <w:next w:val="Normal"/>
    <w:link w:val="Heading6Char"/>
    <w:uiPriority w:val="9"/>
    <w:semiHidden/>
    <w:unhideWhenUsed/>
    <w:qFormat/>
    <w:rsid w:val="00FD262C"/>
    <w:pPr>
      <w:keepNext/>
      <w:keepLines/>
      <w:spacing w:before="200" w:line="259" w:lineRule="auto"/>
      <w:outlineLvl w:val="5"/>
    </w:pPr>
    <w:rPr>
      <w:rFonts w:asciiTheme="majorHAnsi" w:eastAsiaTheme="majorEastAsia" w:hAnsiTheme="majorHAnsi" w:cstheme="majorBidi"/>
      <w:i/>
      <w:iCs/>
      <w:color w:val="404040" w:themeColor="text1" w:themeTint="BF"/>
      <w:sz w:val="22"/>
      <w:szCs w:val="22"/>
      <w:lang w:eastAsia="ja-JP"/>
    </w:rPr>
  </w:style>
  <w:style w:type="paragraph" w:styleId="Heading7">
    <w:name w:val="heading 7"/>
    <w:basedOn w:val="Normal"/>
    <w:next w:val="Normal"/>
    <w:link w:val="Heading7Char"/>
    <w:uiPriority w:val="9"/>
    <w:semiHidden/>
    <w:unhideWhenUsed/>
    <w:qFormat/>
    <w:rsid w:val="00FD262C"/>
    <w:pPr>
      <w:keepNext/>
      <w:keepLines/>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FD262C"/>
    <w:pPr>
      <w:keepNext/>
      <w:keepLines/>
      <w:spacing w:before="200" w:line="259" w:lineRule="auto"/>
      <w:outlineLvl w:val="7"/>
    </w:pPr>
    <w:rPr>
      <w:rFonts w:asciiTheme="majorHAnsi" w:eastAsiaTheme="majorEastAsia" w:hAnsiTheme="majorHAnsi" w:cstheme="majorBidi"/>
      <w:color w:val="404040" w:themeColor="text1" w:themeTint="BF"/>
      <w:sz w:val="22"/>
      <w:szCs w:val="20"/>
      <w:lang w:eastAsia="ja-JP"/>
    </w:rPr>
  </w:style>
  <w:style w:type="paragraph" w:styleId="Heading9">
    <w:name w:val="heading 9"/>
    <w:basedOn w:val="Normal"/>
    <w:next w:val="Normal"/>
    <w:link w:val="Heading9Char"/>
    <w:uiPriority w:val="9"/>
    <w:semiHidden/>
    <w:unhideWhenUsed/>
    <w:qFormat/>
    <w:rsid w:val="00FD262C"/>
    <w:pPr>
      <w:keepNext/>
      <w:keepLines/>
      <w:spacing w:before="200" w:line="259" w:lineRule="auto"/>
      <w:outlineLvl w:val="8"/>
    </w:pPr>
    <w:rPr>
      <w:rFonts w:asciiTheme="majorHAnsi" w:eastAsiaTheme="majorEastAsia" w:hAnsiTheme="majorHAnsi" w:cstheme="majorBidi"/>
      <w:i/>
      <w:iCs/>
      <w:color w:val="404040" w:themeColor="text1" w:themeTint="BF"/>
      <w:sz w:val="22"/>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rPr>
      <w:rFonts w:asciiTheme="minorHAnsi" w:hAnsiTheme="minorHAnsi" w:cstheme="minorBidi"/>
      <w:sz w:val="22"/>
      <w:szCs w:val="22"/>
      <w:lang w:eastAsia="ja-JP"/>
    </w:r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rPr>
      <w:rFonts w:asciiTheme="minorHAnsi" w:hAnsiTheme="minorHAnsi" w:cstheme="minorBidi"/>
      <w:sz w:val="22"/>
      <w:szCs w:val="22"/>
      <w:lang w:eastAsia="ja-JP"/>
    </w:r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pPr>
    <w:rPr>
      <w:rFonts w:asciiTheme="minorHAnsi" w:hAnsiTheme="minorHAnsi" w:cstheme="minorBidi"/>
      <w:i/>
      <w:iCs/>
      <w:color w:val="323232" w:themeColor="text2"/>
      <w:sz w:val="22"/>
      <w:szCs w:val="18"/>
      <w:lang w:eastAsia="ja-JP"/>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 w:val="22"/>
      <w:szCs w:val="18"/>
      <w:lang w:eastAsia="ja-JP"/>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line="259" w:lineRule="auto"/>
    </w:pPr>
    <w:rPr>
      <w:rFonts w:asciiTheme="minorHAnsi" w:hAnsiTheme="minorHAnsi" w:cstheme="minorBidi"/>
      <w:sz w:val="22"/>
      <w:szCs w:val="16"/>
      <w:lang w:eastAsia="ja-JP"/>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line="259" w:lineRule="auto"/>
      <w:ind w:left="360"/>
    </w:pPr>
    <w:rPr>
      <w:rFonts w:asciiTheme="minorHAnsi" w:hAnsiTheme="minorHAnsi" w:cstheme="minorBidi"/>
      <w:sz w:val="22"/>
      <w:szCs w:val="16"/>
      <w:lang w:eastAsia="ja-JP"/>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after="160"/>
    </w:pPr>
    <w:rPr>
      <w:rFonts w:asciiTheme="minorHAnsi" w:hAnsiTheme="minorHAnsi" w:cstheme="minorBidi"/>
      <w:sz w:val="22"/>
      <w:szCs w:val="20"/>
      <w:lang w:eastAsia="ja-JP"/>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 w:val="22"/>
      <w:szCs w:val="16"/>
      <w:lang w:eastAsia="ja-JP"/>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rFonts w:asciiTheme="minorHAnsi" w:hAnsiTheme="minorHAnsi" w:cstheme="minorBidi"/>
      <w:sz w:val="22"/>
      <w:szCs w:val="20"/>
      <w:lang w:eastAsia="ja-JP"/>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 w:val="22"/>
      <w:szCs w:val="20"/>
      <w:lang w:eastAsia="ja-JP"/>
    </w:rPr>
  </w:style>
  <w:style w:type="paragraph" w:styleId="FootnoteText">
    <w:name w:val="footnote text"/>
    <w:basedOn w:val="Normal"/>
    <w:link w:val="FootnoteTextChar"/>
    <w:uiPriority w:val="99"/>
    <w:semiHidden/>
    <w:unhideWhenUsed/>
    <w:rsid w:val="001D4362"/>
    <w:rPr>
      <w:rFonts w:asciiTheme="minorHAnsi" w:hAnsiTheme="minorHAnsi" w:cstheme="minorBidi"/>
      <w:sz w:val="22"/>
      <w:szCs w:val="20"/>
      <w:lang w:eastAsia="ja-JP"/>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cstheme="minorBidi"/>
      <w:sz w:val="22"/>
      <w:szCs w:val="20"/>
      <w:lang w:eastAsia="ja-JP"/>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cstheme="minorBidi"/>
      <w:sz w:val="22"/>
      <w:szCs w:val="21"/>
      <w:lang w:eastAsia="ja-JP"/>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spacing w:after="160" w:line="259" w:lineRule="auto"/>
      <w:ind w:left="1152" w:right="1152"/>
    </w:pPr>
    <w:rPr>
      <w:rFonts w:asciiTheme="minorHAnsi" w:hAnsiTheme="minorHAnsi" w:cstheme="minorBidi"/>
      <w:i/>
      <w:iCs/>
      <w:color w:val="783F04" w:themeColor="accent1" w:themeShade="80"/>
      <w:sz w:val="22"/>
      <w:szCs w:val="22"/>
      <w:lang w:eastAsia="ja-JP"/>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line="259" w:lineRule="auto"/>
      <w:ind w:left="864" w:right="864"/>
      <w:jc w:val="center"/>
    </w:pPr>
    <w:rPr>
      <w:rFonts w:asciiTheme="minorHAnsi" w:hAnsiTheme="minorHAnsi" w:cstheme="minorBidi"/>
      <w:i/>
      <w:iCs/>
      <w:color w:val="B35E06"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8C60D3"/>
    <w:pPr>
      <w:spacing w:after="0" w:line="240" w:lineRule="auto"/>
    </w:pPr>
    <w:rPr>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C71246"/>
    <w:pPr>
      <w:spacing w:after="160" w:line="259" w:lineRule="auto"/>
      <w:ind w:left="720"/>
      <w:contextualSpacing/>
    </w:pPr>
    <w:rPr>
      <w:rFonts w:asciiTheme="minorHAnsi"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68142">
      <w:bodyDiv w:val="1"/>
      <w:marLeft w:val="0"/>
      <w:marRight w:val="0"/>
      <w:marTop w:val="0"/>
      <w:marBottom w:val="0"/>
      <w:divBdr>
        <w:top w:val="none" w:sz="0" w:space="0" w:color="auto"/>
        <w:left w:val="none" w:sz="0" w:space="0" w:color="auto"/>
        <w:bottom w:val="none" w:sz="0" w:space="0" w:color="auto"/>
        <w:right w:val="none" w:sz="0" w:space="0" w:color="auto"/>
      </w:divBdr>
    </w:div>
    <w:div w:id="340620819">
      <w:bodyDiv w:val="1"/>
      <w:marLeft w:val="0"/>
      <w:marRight w:val="0"/>
      <w:marTop w:val="0"/>
      <w:marBottom w:val="0"/>
      <w:divBdr>
        <w:top w:val="none" w:sz="0" w:space="0" w:color="auto"/>
        <w:left w:val="none" w:sz="0" w:space="0" w:color="auto"/>
        <w:bottom w:val="none" w:sz="0" w:space="0" w:color="auto"/>
        <w:right w:val="none" w:sz="0" w:space="0" w:color="auto"/>
      </w:divBdr>
    </w:div>
    <w:div w:id="1068916825">
      <w:bodyDiv w:val="1"/>
      <w:marLeft w:val="0"/>
      <w:marRight w:val="0"/>
      <w:marTop w:val="0"/>
      <w:marBottom w:val="0"/>
      <w:divBdr>
        <w:top w:val="none" w:sz="0" w:space="0" w:color="auto"/>
        <w:left w:val="none" w:sz="0" w:space="0" w:color="auto"/>
        <w:bottom w:val="none" w:sz="0" w:space="0" w:color="auto"/>
        <w:right w:val="none" w:sz="0" w:space="0" w:color="auto"/>
      </w:divBdr>
    </w:div>
    <w:div w:id="1462262346">
      <w:bodyDiv w:val="1"/>
      <w:marLeft w:val="0"/>
      <w:marRight w:val="0"/>
      <w:marTop w:val="0"/>
      <w:marBottom w:val="0"/>
      <w:divBdr>
        <w:top w:val="none" w:sz="0" w:space="0" w:color="auto"/>
        <w:left w:val="none" w:sz="0" w:space="0" w:color="auto"/>
        <w:bottom w:val="none" w:sz="0" w:space="0" w:color="auto"/>
        <w:right w:val="none" w:sz="0" w:space="0" w:color="auto"/>
      </w:divBdr>
    </w:div>
    <w:div w:id="1479155253">
      <w:bodyDiv w:val="1"/>
      <w:marLeft w:val="0"/>
      <w:marRight w:val="0"/>
      <w:marTop w:val="0"/>
      <w:marBottom w:val="0"/>
      <w:divBdr>
        <w:top w:val="none" w:sz="0" w:space="0" w:color="auto"/>
        <w:left w:val="none" w:sz="0" w:space="0" w:color="auto"/>
        <w:bottom w:val="none" w:sz="0" w:space="0" w:color="auto"/>
        <w:right w:val="none" w:sz="0" w:space="0" w:color="auto"/>
      </w:divBdr>
    </w:div>
    <w:div w:id="1495225008">
      <w:bodyDiv w:val="1"/>
      <w:marLeft w:val="0"/>
      <w:marRight w:val="0"/>
      <w:marTop w:val="0"/>
      <w:marBottom w:val="0"/>
      <w:divBdr>
        <w:top w:val="none" w:sz="0" w:space="0" w:color="auto"/>
        <w:left w:val="none" w:sz="0" w:space="0" w:color="auto"/>
        <w:bottom w:val="none" w:sz="0" w:space="0" w:color="auto"/>
        <w:right w:val="none" w:sz="0" w:space="0" w:color="auto"/>
      </w:divBdr>
    </w:div>
    <w:div w:id="1687169161">
      <w:bodyDiv w:val="1"/>
      <w:marLeft w:val="0"/>
      <w:marRight w:val="0"/>
      <w:marTop w:val="0"/>
      <w:marBottom w:val="0"/>
      <w:divBdr>
        <w:top w:val="none" w:sz="0" w:space="0" w:color="auto"/>
        <w:left w:val="none" w:sz="0" w:space="0" w:color="auto"/>
        <w:bottom w:val="none" w:sz="0" w:space="0" w:color="auto"/>
        <w:right w:val="none" w:sz="0" w:space="0" w:color="auto"/>
      </w:divBdr>
    </w:div>
    <w:div w:id="21443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therine\Documents\GitHub\CSC443\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yixiongchen/Documents/forth-year/2017-Winter/CSC443/A1.2/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30.91282423389566</c:v>
                </c:pt>
                <c:pt idx="1">
                  <c:v>31.30008390343932</c:v>
                </c:pt>
                <c:pt idx="2">
                  <c:v>29.00388946539801</c:v>
                </c:pt>
                <c:pt idx="3">
                  <c:v>31.45311905045581</c:v>
                </c:pt>
                <c:pt idx="5">
                  <c:v>31.56774345706066</c:v>
                </c:pt>
                <c:pt idx="6">
                  <c:v>28.59142435591937</c:v>
                </c:pt>
                <c:pt idx="7">
                  <c:v>16.28214322878148</c:v>
                </c:pt>
                <c:pt idx="8">
                  <c:v>27.33423573675244</c:v>
                </c:pt>
              </c:numCache>
            </c:numRef>
          </c:val>
          <c:extLst xmlns:c16r2="http://schemas.microsoft.com/office/drawing/2015/06/chart">
            <c:ext xmlns:c16="http://schemas.microsoft.com/office/drawing/2014/chart" uri="{C3380CC4-5D6E-409C-BE32-E72D297353CC}">
              <c16:uniqueId val="{00000000-6B4C-4CC5-BE69-8F62667CB86F}"/>
            </c:ext>
          </c:extLst>
        </c:ser>
        <c:dLbls>
          <c:showLegendKey val="0"/>
          <c:showVal val="0"/>
          <c:showCatName val="0"/>
          <c:showSerName val="0"/>
          <c:showPercent val="0"/>
          <c:showBubbleSize val="0"/>
        </c:dLbls>
        <c:gapWidth val="182"/>
        <c:axId val="-2087794400"/>
        <c:axId val="-2087767472"/>
      </c:barChart>
      <c:catAx>
        <c:axId val="-2087794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67472"/>
        <c:crosses val="autoZero"/>
        <c:auto val="1"/>
        <c:lblAlgn val="ctr"/>
        <c:lblOffset val="100"/>
        <c:noMultiLvlLbl val="0"/>
      </c:catAx>
      <c:valAx>
        <c:axId val="-208776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9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05056488681949"/>
          <c:y val="0.159806090664813"/>
          <c:w val="0.895919072615923"/>
          <c:h val="0.700054316127151"/>
        </c:manualLayout>
      </c:layout>
      <c:scatterChart>
        <c:scatterStyle val="smoothMarker"/>
        <c:varyColors val="0"/>
        <c:ser>
          <c:idx val="0"/>
          <c:order val="0"/>
          <c:tx>
            <c:v>mem size</c:v>
          </c:tx>
          <c:spPr>
            <a:ln w="28575" cap="rnd">
              <a:solidFill>
                <a:schemeClr val="accent1"/>
              </a:solidFill>
              <a:round/>
            </a:ln>
            <a:effectLst/>
          </c:spPr>
          <c:marker>
            <c:symbol val="none"/>
          </c:marker>
          <c:dPt>
            <c:idx val="3"/>
            <c:marker>
              <c:symbol val="none"/>
            </c:marker>
            <c:bubble3D val="0"/>
          </c:dPt>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(Sheet1!$C$2,Sheet1!$C$3,Sheet1!$C$4,Sheet1!$C$5,Sheet1!$C$6,Sheet1!$C$7)</c:f>
              <c:numCache>
                <c:formatCode>General</c:formatCode>
                <c:ptCount val="6"/>
                <c:pt idx="0">
                  <c:v>38.19</c:v>
                </c:pt>
                <c:pt idx="1">
                  <c:v>46.26</c:v>
                </c:pt>
                <c:pt idx="2">
                  <c:v>30.16</c:v>
                </c:pt>
                <c:pt idx="3">
                  <c:v>22.88</c:v>
                </c:pt>
                <c:pt idx="4">
                  <c:v>26.65</c:v>
                </c:pt>
                <c:pt idx="5">
                  <c:v>50.14</c:v>
                </c:pt>
              </c:numCache>
            </c:numRef>
          </c:yVal>
          <c:smooth val="1"/>
        </c:ser>
        <c:ser>
          <c:idx val="1"/>
          <c:order val="1"/>
          <c:spPr>
            <a:ln w="28575" cap="rnd">
              <a:solidFill>
                <a:schemeClr val="accent2"/>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Sheet1!$C$2</c:f>
              <c:numCache>
                <c:formatCode>General</c:formatCode>
                <c:ptCount val="1"/>
                <c:pt idx="0">
                  <c:v>38.19</c:v>
                </c:pt>
              </c:numCache>
            </c:numRef>
          </c:yVal>
          <c:smooth val="1"/>
        </c:ser>
        <c:ser>
          <c:idx val="2"/>
          <c:order val="2"/>
          <c:spPr>
            <a:ln w="28575" cap="rnd">
              <a:solidFill>
                <a:schemeClr val="accent3"/>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Sheet1!$C$3</c:f>
              <c:numCache>
                <c:formatCode>General</c:formatCode>
                <c:ptCount val="1"/>
                <c:pt idx="0">
                  <c:v>46.26</c:v>
                </c:pt>
              </c:numCache>
            </c:numRef>
          </c:yVal>
          <c:smooth val="1"/>
        </c:ser>
        <c:ser>
          <c:idx val="3"/>
          <c:order val="3"/>
          <c:spPr>
            <a:ln w="28575" cap="rnd">
              <a:solidFill>
                <a:schemeClr val="accent4"/>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Sheet1!$C$4</c:f>
              <c:numCache>
                <c:formatCode>General</c:formatCode>
                <c:ptCount val="1"/>
                <c:pt idx="0">
                  <c:v>30.16</c:v>
                </c:pt>
              </c:numCache>
            </c:numRef>
          </c:yVal>
          <c:smooth val="1"/>
        </c:ser>
        <c:ser>
          <c:idx val="4"/>
          <c:order val="4"/>
          <c:spPr>
            <a:ln w="28575" cap="rnd">
              <a:solidFill>
                <a:schemeClr val="accent5"/>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Sheet1!$C$6</c:f>
              <c:numCache>
                <c:formatCode>General</c:formatCode>
                <c:ptCount val="1"/>
                <c:pt idx="0">
                  <c:v>26.65</c:v>
                </c:pt>
              </c:numCache>
            </c:numRef>
          </c:yVal>
          <c:smooth val="1"/>
        </c:ser>
        <c:ser>
          <c:idx val="5"/>
          <c:order val="5"/>
          <c:spPr>
            <a:ln w="28575" cap="rnd">
              <a:solidFill>
                <a:schemeClr val="accent6"/>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Sheet1!$C$7</c:f>
              <c:numCache>
                <c:formatCode>General</c:formatCode>
                <c:ptCount val="1"/>
                <c:pt idx="0">
                  <c:v>50.14</c:v>
                </c:pt>
              </c:numCache>
            </c:numRef>
          </c:yVal>
          <c:smooth val="1"/>
        </c:ser>
        <c:ser>
          <c:idx val="6"/>
          <c:order val="6"/>
          <c:spPr>
            <a:ln w="28575" cap="rnd">
              <a:solidFill>
                <a:schemeClr val="accent1">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Sheet1!$D$1</c:f>
              <c:numCache>
                <c:formatCode>General</c:formatCode>
                <c:ptCount val="1"/>
                <c:pt idx="0">
                  <c:v>0.0</c:v>
                </c:pt>
              </c:numCache>
            </c:numRef>
          </c:yVal>
          <c:smooth val="1"/>
        </c:ser>
        <c:ser>
          <c:idx val="7"/>
          <c:order val="7"/>
          <c:spPr>
            <a:ln w="28575" cap="rnd">
              <a:solidFill>
                <a:schemeClr val="accent2">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Sheet1!$D$2</c:f>
              <c:numCache>
                <c:formatCode>General</c:formatCode>
                <c:ptCount val="1"/>
                <c:pt idx="0">
                  <c:v>7.643856189774726</c:v>
                </c:pt>
              </c:numCache>
            </c:numRef>
          </c:yVal>
          <c:smooth val="1"/>
        </c:ser>
        <c:ser>
          <c:idx val="8"/>
          <c:order val="8"/>
          <c:spPr>
            <a:ln w="28575" cap="rnd">
              <a:solidFill>
                <a:schemeClr val="accent3">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Sheet1!$D$3</c:f>
              <c:numCache>
                <c:formatCode>General</c:formatCode>
                <c:ptCount val="1"/>
                <c:pt idx="0">
                  <c:v>6.643856189774726</c:v>
                </c:pt>
              </c:numCache>
            </c:numRef>
          </c:yVal>
          <c:smooth val="1"/>
        </c:ser>
        <c:ser>
          <c:idx val="9"/>
          <c:order val="9"/>
          <c:spPr>
            <a:ln w="28575" cap="rnd">
              <a:solidFill>
                <a:schemeClr val="accent4">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Sheet1!$D$4</c:f>
              <c:numCache>
                <c:formatCode>General</c:formatCode>
                <c:ptCount val="1"/>
                <c:pt idx="0">
                  <c:v>5.643856189774726</c:v>
                </c:pt>
              </c:numCache>
            </c:numRef>
          </c:yVal>
          <c:smooth val="1"/>
        </c:ser>
        <c:ser>
          <c:idx val="10"/>
          <c:order val="10"/>
          <c:spPr>
            <a:ln w="28575" cap="rnd">
              <a:solidFill>
                <a:schemeClr val="accent5">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Sheet1!$D$5</c:f>
              <c:numCache>
                <c:formatCode>General</c:formatCode>
                <c:ptCount val="1"/>
                <c:pt idx="0">
                  <c:v>4.643856189774726</c:v>
                </c:pt>
              </c:numCache>
            </c:numRef>
          </c:yVal>
          <c:smooth val="1"/>
        </c:ser>
        <c:ser>
          <c:idx val="11"/>
          <c:order val="11"/>
          <c:spPr>
            <a:ln w="28575" cap="rnd">
              <a:solidFill>
                <a:schemeClr val="accent6">
                  <a:lumMod val="6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Sheet1!$D$6</c:f>
              <c:numCache>
                <c:formatCode>General</c:formatCode>
                <c:ptCount val="1"/>
                <c:pt idx="0">
                  <c:v>3.584962500721156</c:v>
                </c:pt>
              </c:numCache>
            </c:numRef>
          </c:yVal>
          <c:smooth val="1"/>
        </c:ser>
        <c:ser>
          <c:idx val="12"/>
          <c:order val="12"/>
          <c:spPr>
            <a:ln w="28575" cap="rnd">
              <a:solidFill>
                <a:schemeClr val="accent1">
                  <a:lumMod val="80000"/>
                  <a:lumOff val="20000"/>
                </a:schemeClr>
              </a:solidFill>
              <a:round/>
            </a:ln>
            <a:effectLst/>
          </c:spPr>
          <c:marker>
            <c:symbol val="none"/>
          </c:marker>
          <c:xVal>
            <c:numRef>
              <c:f>(Sheet1!$D$2,Sheet1!$D$3,Sheet1!$D$4,Sheet1!$D$5,Sheet1!$D$6,Sheet1!$D$7)</c:f>
              <c:numCache>
                <c:formatCode>General</c:formatCode>
                <c:ptCount val="6"/>
                <c:pt idx="0">
                  <c:v>7.643856189774726</c:v>
                </c:pt>
                <c:pt idx="1">
                  <c:v>6.643856189774726</c:v>
                </c:pt>
                <c:pt idx="2">
                  <c:v>5.643856189774726</c:v>
                </c:pt>
                <c:pt idx="3">
                  <c:v>4.643856189774726</c:v>
                </c:pt>
                <c:pt idx="4">
                  <c:v>3.584962500721156</c:v>
                </c:pt>
                <c:pt idx="5">
                  <c:v>2.584962500721156</c:v>
                </c:pt>
              </c:numCache>
            </c:numRef>
          </c:xVal>
          <c:yVal>
            <c:numRef>
              <c:f>Sheet1!$D$7</c:f>
              <c:numCache>
                <c:formatCode>General</c:formatCode>
                <c:ptCount val="1"/>
                <c:pt idx="0">
                  <c:v>2.584962500721156</c:v>
                </c:pt>
              </c:numCache>
            </c:numRef>
          </c:yVal>
          <c:smooth val="1"/>
        </c:ser>
        <c:dLbls>
          <c:showLegendKey val="0"/>
          <c:showVal val="0"/>
          <c:showCatName val="0"/>
          <c:showSerName val="0"/>
          <c:showPercent val="0"/>
          <c:showBubbleSize val="0"/>
        </c:dLbls>
        <c:axId val="-2088547184"/>
        <c:axId val="-2106772672"/>
      </c:scatterChart>
      <c:valAx>
        <c:axId val="-208854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size log(MB)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772672"/>
        <c:crosses val="autoZero"/>
        <c:crossBetween val="midCat"/>
      </c:valAx>
      <c:valAx>
        <c:axId val="-2106772672"/>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547184"/>
        <c:crosses val="autoZero"/>
        <c:crossBetween val="midCat"/>
      </c:valAx>
      <c:spPr>
        <a:noFill/>
        <a:ln cap="rnd">
          <a:solidFill>
            <a:schemeClr val="accent1"/>
          </a:solidFill>
          <a:prstDash val="sysDash"/>
          <a:bevel/>
        </a:ln>
        <a:effectLst/>
      </c:spPr>
    </c:plotArea>
    <c:plotVisOnly val="1"/>
    <c:dispBlanksAs val="gap"/>
    <c:showDLblsOverMax val="0"/>
  </c:chart>
  <c:spPr>
    <a:solidFill>
      <a:schemeClr val="bg1"/>
    </a:solidFill>
    <a:ln w="9525" cap="flat" cmpd="dbl"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C:\Users\Catherine\AppData\Roaming\Microsoft\Templates\Report design (blank).dotx</Template>
  <TotalTime>235</TotalTime>
  <Pages>7</Pages>
  <Words>979</Words>
  <Characters>5585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yixiong chen</cp:lastModifiedBy>
  <cp:revision>110</cp:revision>
  <dcterms:created xsi:type="dcterms:W3CDTF">2017-01-31T22:26:00Z</dcterms:created>
  <dcterms:modified xsi:type="dcterms:W3CDTF">2017-03-14T19:53:00Z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